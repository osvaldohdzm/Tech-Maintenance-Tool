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encabezado"/>
      </w:tblPr>
      <w:tblGrid>
        <w:gridCol w:w="270"/>
        <w:gridCol w:w="7740"/>
        <w:gridCol w:w="3012"/>
        <w:gridCol w:w="180"/>
        <w:gridCol w:w="16"/>
      </w:tblGrid>
      <w:tr w:rsidR="00356BB9" w:rsidRPr="005676F5" w14:paraId="371DF21B" w14:textId="77777777" w:rsidTr="00356BB9">
        <w:trPr>
          <w:gridAfter w:val="1"/>
          <w:wAfter w:w="16" w:type="dxa"/>
          <w:trHeight w:val="1617"/>
        </w:trPr>
        <w:tc>
          <w:tcPr>
            <w:tcW w:w="270" w:type="dxa"/>
            <w:shd w:val="clear" w:color="auto" w:fill="297FD5" w:themeFill="accent3"/>
          </w:tcPr>
          <w:p w14:paraId="5380D9B7" w14:textId="77777777" w:rsidR="00356BB9" w:rsidRPr="005676F5" w:rsidRDefault="00356BB9" w:rsidP="00356BB9"/>
        </w:tc>
        <w:tc>
          <w:tcPr>
            <w:tcW w:w="7740" w:type="dxa"/>
            <w:tcBorders>
              <w:right w:val="single" w:sz="36" w:space="0" w:color="FFFFFF" w:themeColor="background1"/>
            </w:tcBorders>
            <w:shd w:val="clear" w:color="auto" w:fill="297FD5" w:themeFill="accent3"/>
            <w:vAlign w:val="center"/>
          </w:tcPr>
          <w:p w14:paraId="32D3A556" w14:textId="77777777" w:rsidR="00722FF5" w:rsidRPr="006B253D" w:rsidRDefault="00722FF5" w:rsidP="00356BB9">
            <w:pPr>
              <w:pStyle w:val="Informacindecontacto"/>
              <w:rPr>
                <w:color w:val="FFFFFF" w:themeColor="background1"/>
                <w:lang w:val="en-US"/>
              </w:rPr>
            </w:pPr>
            <w:r w:rsidRPr="006B253D">
              <w:rPr>
                <w:color w:val="FFFFFF" w:themeColor="background1"/>
                <w:lang w:val="en-US"/>
              </w:rPr>
              <w:t>&lt;&lt;request_date&gt;&gt;</w:t>
            </w:r>
          </w:p>
          <w:p w14:paraId="4EB6B74D" w14:textId="77777777" w:rsidR="00722FF5" w:rsidRDefault="00722FF5" w:rsidP="00356BB9">
            <w:pPr>
              <w:pStyle w:val="Informacindecontacto"/>
              <w:rPr>
                <w:color w:val="FFFFFF" w:themeColor="background1"/>
                <w:lang w:val="en-US"/>
              </w:rPr>
            </w:pPr>
            <w:r w:rsidRPr="00722FF5">
              <w:rPr>
                <w:color w:val="FFFFFF" w:themeColor="background1"/>
                <w:lang w:val="en-US"/>
              </w:rPr>
              <w:t>&lt;&lt;company_name&gt;&gt;</w:t>
            </w:r>
          </w:p>
          <w:p w14:paraId="7745356C" w14:textId="77777777" w:rsidR="00722FF5" w:rsidRDefault="0036090B" w:rsidP="00356BB9">
            <w:pPr>
              <w:pStyle w:val="Informacindecontacto"/>
              <w:rPr>
                <w:color w:val="FFFFFF" w:themeColor="background1"/>
                <w:lang w:val="en-US"/>
              </w:rPr>
            </w:pPr>
            <w:sdt>
              <w:sdtPr>
                <w:rPr>
                  <w:color w:val="FFFFFF" w:themeColor="background1"/>
                </w:rPr>
                <w:alias w:val="Escriba la dirección, ciudad y código postal:"/>
                <w:tag w:val="Escriba la dirección, ciudad y código postal:"/>
                <w:id w:val="1560205729"/>
                <w:placeholder>
                  <w:docPart w:val="C25E830B41AB4F2B96180502C2D52456"/>
                </w:placeholder>
                <w15:appearance w15:val="hidden"/>
              </w:sdtPr>
              <w:sdtEndPr>
                <w:rPr>
                  <w:lang w:val="en-US"/>
                </w:rPr>
              </w:sdtEndPr>
              <w:sdtContent>
                <w:r w:rsidR="00722FF5" w:rsidRPr="00722FF5">
                  <w:rPr>
                    <w:color w:val="FFFFFF" w:themeColor="background1"/>
                    <w:lang w:val="en-US"/>
                  </w:rPr>
                  <w:t>&lt;&lt;company_address&gt;&gt;</w:t>
                </w:r>
                <w:r w:rsidR="00722FF5">
                  <w:rPr>
                    <w:color w:val="FFFFFF" w:themeColor="background1"/>
                    <w:lang w:val="en-US"/>
                  </w:rPr>
                  <w:t>,</w:t>
                </w:r>
              </w:sdtContent>
            </w:sdt>
            <w:r w:rsidR="00722FF5">
              <w:rPr>
                <w:color w:val="FFFFFF" w:themeColor="background1"/>
                <w:lang w:val="en-US"/>
              </w:rPr>
              <w:t xml:space="preserve"> </w:t>
            </w:r>
            <w:r w:rsidR="00722FF5" w:rsidRPr="00722FF5">
              <w:rPr>
                <w:color w:val="FFFFFF" w:themeColor="background1"/>
                <w:lang w:val="en-US"/>
              </w:rPr>
              <w:t>&lt;&lt;company_zip_code&gt;&gt;</w:t>
            </w:r>
          </w:p>
          <w:p w14:paraId="3F0BB67A" w14:textId="6941BBCE" w:rsidR="00356BB9" w:rsidRPr="003E0931" w:rsidRDefault="00722FF5" w:rsidP="00356BB9">
            <w:pPr>
              <w:pStyle w:val="Informacindecontacto"/>
              <w:rPr>
                <w:lang w:val="en-US"/>
              </w:rPr>
            </w:pPr>
            <w:r w:rsidRPr="00722FF5">
              <w:rPr>
                <w:color w:val="FFFFFF" w:themeColor="background1"/>
                <w:lang w:val="en-US" w:bidi="es-ES"/>
              </w:rPr>
              <w:t>&lt;&lt;company_telephone&gt;&gt;</w:t>
            </w:r>
          </w:p>
        </w:tc>
        <w:tc>
          <w:tcPr>
            <w:tcW w:w="3330" w:type="dxa"/>
            <w:tcBorders>
              <w:left w:val="single" w:sz="36" w:space="0" w:color="FFFFFF" w:themeColor="background1"/>
            </w:tcBorders>
            <w:shd w:val="clear" w:color="auto" w:fill="297FD5" w:themeFill="accent3"/>
            <w:vAlign w:val="center"/>
          </w:tcPr>
          <w:p w14:paraId="3F6433CC" w14:textId="3E98EF04" w:rsidR="00356BB9" w:rsidRPr="005676F5" w:rsidRDefault="00356BB9" w:rsidP="00356BB9">
            <w:pPr>
              <w:pStyle w:val="Grfico"/>
            </w:pPr>
          </w:p>
        </w:tc>
        <w:tc>
          <w:tcPr>
            <w:tcW w:w="180" w:type="dxa"/>
            <w:shd w:val="clear" w:color="auto" w:fill="297FD5" w:themeFill="accent3"/>
          </w:tcPr>
          <w:p w14:paraId="0223EBE9" w14:textId="77777777" w:rsidR="00356BB9" w:rsidRPr="005676F5" w:rsidRDefault="00356BB9" w:rsidP="001A58E9">
            <w:pPr>
              <w:pStyle w:val="Grfico"/>
              <w:rPr>
                <w:color w:val="297FD5" w:themeColor="accent3"/>
              </w:rPr>
            </w:pPr>
          </w:p>
        </w:tc>
      </w:tr>
      <w:tr w:rsidR="001A58E9" w:rsidRPr="005676F5" w14:paraId="62F2764A" w14:textId="77777777" w:rsidTr="00A87814">
        <w:trPr>
          <w:trHeight w:val="1167"/>
        </w:trPr>
        <w:tc>
          <w:tcPr>
            <w:tcW w:w="11536" w:type="dxa"/>
            <w:gridSpan w:val="5"/>
            <w:vAlign w:val="bottom"/>
          </w:tcPr>
          <w:p w14:paraId="1B74F885" w14:textId="4BE60DEB" w:rsidR="001A58E9" w:rsidRDefault="00722FF5" w:rsidP="00A87814">
            <w:pPr>
              <w:pStyle w:val="Ttulo"/>
            </w:pPr>
            <w:r w:rsidRPr="00722FF5">
              <w:t>&lt;&lt;report_name&gt;&gt;</w:t>
            </w:r>
          </w:p>
          <w:tbl>
            <w:tblPr>
              <w:tblStyle w:val="Tablaconcuadrcula"/>
              <w:tblW w:w="112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a de diseño de encabezado"/>
            </w:tblPr>
            <w:tblGrid>
              <w:gridCol w:w="5428"/>
              <w:gridCol w:w="5463"/>
              <w:gridCol w:w="327"/>
            </w:tblGrid>
            <w:tr w:rsidR="003813BA" w:rsidRPr="005676F5" w14:paraId="55E0A179" w14:textId="77777777" w:rsidTr="00940E58">
              <w:trPr>
                <w:trHeight w:val="720"/>
              </w:trPr>
              <w:tc>
                <w:tcPr>
                  <w:tcW w:w="11218" w:type="dxa"/>
                  <w:gridSpan w:val="3"/>
                  <w:tcBorders>
                    <w:bottom w:val="single" w:sz="18" w:space="0" w:color="629DD1" w:themeColor="accent2"/>
                  </w:tcBorders>
                  <w:shd w:val="clear" w:color="auto" w:fill="auto"/>
                  <w:vAlign w:val="bottom"/>
                </w:tcPr>
                <w:p w14:paraId="68B07E0D" w14:textId="050AB1E8" w:rsidR="003813BA" w:rsidRPr="005676F5" w:rsidRDefault="003813BA" w:rsidP="003813BA">
                  <w:pPr>
                    <w:pStyle w:val="Ttulo1"/>
                    <w:outlineLvl w:val="0"/>
                  </w:pPr>
                  <w:r>
                    <w:t>DATOS DE CLIENTE</w:t>
                  </w:r>
                </w:p>
              </w:tc>
            </w:tr>
            <w:tr w:rsidR="003813BA" w:rsidRPr="005676F5" w14:paraId="7188402D" w14:textId="77777777" w:rsidTr="00940E58">
              <w:trPr>
                <w:trHeight w:hRule="exact" w:val="216"/>
              </w:trPr>
              <w:tc>
                <w:tcPr>
                  <w:tcW w:w="11218" w:type="dxa"/>
                  <w:gridSpan w:val="3"/>
                  <w:tcBorders>
                    <w:top w:val="single" w:sz="18" w:space="0" w:color="629DD1" w:themeColor="accent2"/>
                  </w:tcBorders>
                  <w:shd w:val="clear" w:color="auto" w:fill="auto"/>
                  <w:vAlign w:val="center"/>
                </w:tcPr>
                <w:p w14:paraId="259F7640" w14:textId="77777777" w:rsidR="003813BA" w:rsidRPr="005676F5" w:rsidRDefault="003813BA" w:rsidP="003813BA"/>
              </w:tc>
            </w:tr>
            <w:tr w:rsidR="000410B0" w14:paraId="2D7E54DB" w14:textId="77777777" w:rsidTr="00940E58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gridAfter w:val="1"/>
                <w:wAfter w:w="327" w:type="dxa"/>
              </w:trPr>
              <w:tc>
                <w:tcPr>
                  <w:tcW w:w="54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5A6077" w14:textId="57832A41" w:rsidR="000410B0" w:rsidRDefault="000410B0" w:rsidP="000410B0">
                  <w:r>
                    <w:t xml:space="preserve">Nombre: </w:t>
                  </w:r>
                  <w:r w:rsidR="00815596" w:rsidRPr="00815596">
                    <w:t>&lt;&lt;client_name&gt;&gt;</w:t>
                  </w:r>
                </w:p>
                <w:p w14:paraId="1033B882" w14:textId="534CE378" w:rsidR="000410B0" w:rsidRDefault="000410B0" w:rsidP="000410B0">
                  <w:r>
                    <w:t xml:space="preserve">Teléfono: </w:t>
                  </w:r>
                  <w:r w:rsidR="00815596" w:rsidRPr="00815596">
                    <w:t>&lt;&lt;client_telephone&gt;&gt;</w:t>
                  </w:r>
                </w:p>
                <w:p w14:paraId="2B3A0FB2" w14:textId="5083CDD2" w:rsidR="000410B0" w:rsidRDefault="000410B0" w:rsidP="000410B0">
                  <w:r>
                    <w:t xml:space="preserve">Correo electrónico: </w:t>
                  </w:r>
                  <w:r w:rsidR="00815596" w:rsidRPr="00815596">
                    <w:t>&lt;&lt;client_email&gt;&gt;</w:t>
                  </w:r>
                </w:p>
                <w:p w14:paraId="24B4C5A0" w14:textId="18DBDB09" w:rsidR="000410B0" w:rsidRDefault="000410B0" w:rsidP="003813BA">
                  <w:r>
                    <w:t xml:space="preserve">Dirección: </w:t>
                  </w:r>
                  <w:r w:rsidR="00815596" w:rsidRPr="00815596">
                    <w:t>&lt;&lt;client_address&gt;</w:t>
                  </w:r>
                  <w:r w:rsidR="005673E5">
                    <w:t>&gt;</w:t>
                  </w:r>
                </w:p>
              </w:tc>
              <w:tc>
                <w:tcPr>
                  <w:tcW w:w="54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7DB971" w14:textId="77777777" w:rsidR="000410B0" w:rsidRDefault="000410B0" w:rsidP="000410B0">
                  <w:pPr>
                    <w:jc w:val="center"/>
                  </w:pPr>
                </w:p>
                <w:p w14:paraId="5E671A43" w14:textId="77777777" w:rsidR="000410B0" w:rsidRDefault="000410B0" w:rsidP="000410B0">
                  <w:pPr>
                    <w:jc w:val="center"/>
                  </w:pPr>
                </w:p>
                <w:p w14:paraId="69B12D40" w14:textId="653FDF51" w:rsidR="000410B0" w:rsidRDefault="000410B0" w:rsidP="000410B0">
                  <w:pPr>
                    <w:jc w:val="center"/>
                  </w:pPr>
                  <w:r>
                    <w:t>___________________________</w:t>
                  </w:r>
                </w:p>
                <w:p w14:paraId="460E4BCA" w14:textId="6071B442" w:rsidR="000410B0" w:rsidRDefault="000410B0" w:rsidP="000410B0">
                  <w:pPr>
                    <w:jc w:val="center"/>
                  </w:pPr>
                  <w:r>
                    <w:t>Firma de entrega</w:t>
                  </w:r>
                </w:p>
              </w:tc>
            </w:tr>
            <w:tr w:rsidR="000410B0" w:rsidRPr="005676F5" w14:paraId="16817F6B" w14:textId="77777777" w:rsidTr="00940E58">
              <w:trPr>
                <w:trHeight w:val="720"/>
              </w:trPr>
              <w:tc>
                <w:tcPr>
                  <w:tcW w:w="11218" w:type="dxa"/>
                  <w:gridSpan w:val="3"/>
                  <w:tcBorders>
                    <w:bottom w:val="single" w:sz="18" w:space="0" w:color="629DD1" w:themeColor="accent2"/>
                  </w:tcBorders>
                  <w:shd w:val="clear" w:color="auto" w:fill="auto"/>
                  <w:vAlign w:val="bottom"/>
                </w:tcPr>
                <w:p w14:paraId="6DEC1F81" w14:textId="006BB4CA" w:rsidR="000410B0" w:rsidRPr="005676F5" w:rsidRDefault="000410B0" w:rsidP="000410B0">
                  <w:pPr>
                    <w:pStyle w:val="Ttulo1"/>
                    <w:outlineLvl w:val="0"/>
                  </w:pPr>
                  <w:r>
                    <w:t>DATOS DE TÉCNICO</w:t>
                  </w:r>
                </w:p>
              </w:tc>
            </w:tr>
            <w:tr w:rsidR="000410B0" w:rsidRPr="005676F5" w14:paraId="437FC15C" w14:textId="77777777" w:rsidTr="00940E58">
              <w:trPr>
                <w:trHeight w:hRule="exact" w:val="216"/>
              </w:trPr>
              <w:tc>
                <w:tcPr>
                  <w:tcW w:w="11218" w:type="dxa"/>
                  <w:gridSpan w:val="3"/>
                  <w:tcBorders>
                    <w:top w:val="single" w:sz="18" w:space="0" w:color="629DD1" w:themeColor="accent2"/>
                  </w:tcBorders>
                  <w:shd w:val="clear" w:color="auto" w:fill="auto"/>
                  <w:vAlign w:val="center"/>
                </w:tcPr>
                <w:p w14:paraId="0101F77A" w14:textId="77777777" w:rsidR="000410B0" w:rsidRPr="005676F5" w:rsidRDefault="000410B0" w:rsidP="000410B0"/>
              </w:tc>
            </w:tr>
            <w:tr w:rsidR="000410B0" w14:paraId="7AD685EB" w14:textId="77777777" w:rsidTr="00940E58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gridAfter w:val="1"/>
                <w:wAfter w:w="327" w:type="dxa"/>
              </w:trPr>
              <w:tc>
                <w:tcPr>
                  <w:tcW w:w="54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29CF8D" w14:textId="3FC867BC" w:rsidR="000410B0" w:rsidRDefault="000410B0" w:rsidP="000410B0">
                  <w:r>
                    <w:t xml:space="preserve">Nombre: </w:t>
                  </w:r>
                  <w:r w:rsidR="00815596" w:rsidRPr="00815596">
                    <w:t>&lt;&lt;provider_name&gt;&gt;</w:t>
                  </w:r>
                </w:p>
                <w:p w14:paraId="3A0C0D18" w14:textId="14A03FA4" w:rsidR="000410B0" w:rsidRDefault="000410B0" w:rsidP="000410B0">
                  <w:r>
                    <w:t>Teléfono:</w:t>
                  </w:r>
                  <w:r w:rsidR="00815596">
                    <w:t xml:space="preserve"> </w:t>
                  </w:r>
                  <w:r w:rsidR="00815596" w:rsidRPr="00815596">
                    <w:t>&lt;&lt;provider_telephone&gt;&gt;</w:t>
                  </w:r>
                </w:p>
                <w:p w14:paraId="7B5F2662" w14:textId="7CA47AEB" w:rsidR="000410B0" w:rsidRDefault="000410B0" w:rsidP="000410B0">
                  <w:r>
                    <w:t xml:space="preserve">Correo electrónico: </w:t>
                  </w:r>
                  <w:r w:rsidR="00815596" w:rsidRPr="00815596">
                    <w:t>&lt;&lt;provider_email&gt;&gt;</w:t>
                  </w:r>
                </w:p>
                <w:p w14:paraId="0C50878C" w14:textId="70317C8B" w:rsidR="000410B0" w:rsidRDefault="000410B0" w:rsidP="000410B0">
                  <w:r>
                    <w:t xml:space="preserve">Dirección: </w:t>
                  </w:r>
                  <w:r w:rsidR="00815596" w:rsidRPr="00815596">
                    <w:t>&lt;&lt;provider_address&gt;&gt;</w:t>
                  </w:r>
                </w:p>
              </w:tc>
              <w:tc>
                <w:tcPr>
                  <w:tcW w:w="546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6CC8C6" w14:textId="77777777" w:rsidR="000410B0" w:rsidRDefault="000410B0" w:rsidP="000410B0">
                  <w:pPr>
                    <w:jc w:val="center"/>
                  </w:pPr>
                </w:p>
                <w:p w14:paraId="140888FE" w14:textId="77777777" w:rsidR="00FA5459" w:rsidRDefault="00FA5459" w:rsidP="000410B0">
                  <w:pPr>
                    <w:jc w:val="center"/>
                  </w:pPr>
                  <w:r w:rsidRPr="00FA5459">
                    <w:t>&lt;&lt;provider_sign&gt;&gt;</w:t>
                  </w:r>
                </w:p>
                <w:p w14:paraId="69D9C4DF" w14:textId="528D5BD3" w:rsidR="000410B0" w:rsidRDefault="000410B0" w:rsidP="000410B0">
                  <w:pPr>
                    <w:jc w:val="center"/>
                  </w:pPr>
                  <w:r>
                    <w:t>___________________________</w:t>
                  </w:r>
                </w:p>
                <w:p w14:paraId="6262940C" w14:textId="77777777" w:rsidR="000410B0" w:rsidRDefault="000410B0" w:rsidP="000410B0">
                  <w:pPr>
                    <w:jc w:val="center"/>
                  </w:pPr>
                  <w:r>
                    <w:t>Firma de entrega</w:t>
                  </w:r>
                </w:p>
              </w:tc>
            </w:tr>
          </w:tbl>
          <w:p w14:paraId="12DDD2F3" w14:textId="51B8D3CA" w:rsidR="00940E58" w:rsidRPr="005676F5" w:rsidRDefault="00940E58" w:rsidP="003813BA"/>
        </w:tc>
      </w:tr>
      <w:tr w:rsidR="001A58E9" w:rsidRPr="005676F5" w14:paraId="3C1CBF33" w14:textId="77777777" w:rsidTr="003813BA">
        <w:trPr>
          <w:trHeight w:val="488"/>
        </w:trPr>
        <w:tc>
          <w:tcPr>
            <w:tcW w:w="11536" w:type="dxa"/>
            <w:gridSpan w:val="5"/>
            <w:tcBorders>
              <w:bottom w:val="single" w:sz="18" w:space="0" w:color="629DD1" w:themeColor="accent2"/>
            </w:tcBorders>
            <w:vAlign w:val="bottom"/>
          </w:tcPr>
          <w:p w14:paraId="0AB0CFB3" w14:textId="7701172D" w:rsidR="001A58E9" w:rsidRPr="005676F5" w:rsidRDefault="00940E58" w:rsidP="001960E4">
            <w:pPr>
              <w:pStyle w:val="Ttulo1"/>
            </w:pPr>
            <w:r>
              <w:t>DESCRIPCIÓN DEL EQUIPO</w:t>
            </w:r>
          </w:p>
        </w:tc>
      </w:tr>
      <w:tr w:rsidR="001A58E9" w:rsidRPr="005676F5" w14:paraId="667CDFD9" w14:textId="77777777" w:rsidTr="00356BB9">
        <w:trPr>
          <w:trHeight w:hRule="exact" w:val="216"/>
        </w:trPr>
        <w:tc>
          <w:tcPr>
            <w:tcW w:w="11536" w:type="dxa"/>
            <w:gridSpan w:val="5"/>
            <w:tcBorders>
              <w:top w:val="single" w:sz="18" w:space="0" w:color="629DD1" w:themeColor="accent2"/>
            </w:tcBorders>
          </w:tcPr>
          <w:p w14:paraId="35DFD1B5" w14:textId="77777777" w:rsidR="001A58E9" w:rsidRPr="005676F5" w:rsidRDefault="001A58E9" w:rsidP="001A58E9"/>
        </w:tc>
      </w:tr>
    </w:tbl>
    <w:tbl>
      <w:tblPr>
        <w:tblStyle w:val="Tabladeinformedeestado"/>
        <w:tblW w:w="5000" w:type="pct"/>
        <w:tblLook w:val="0600" w:firstRow="0" w:lastRow="0" w:firstColumn="0" w:lastColumn="0" w:noHBand="1" w:noVBand="1"/>
        <w:tblDescription w:val="Tabla de diseño de encabezado"/>
      </w:tblPr>
      <w:tblGrid>
        <w:gridCol w:w="2338"/>
        <w:gridCol w:w="3027"/>
        <w:gridCol w:w="2718"/>
        <w:gridCol w:w="3103"/>
      </w:tblGrid>
      <w:tr w:rsidR="00940E58" w:rsidRPr="005676F5" w14:paraId="4AA3906A" w14:textId="77777777" w:rsidTr="006B2BA6">
        <w:trPr>
          <w:trHeight w:val="331"/>
        </w:trPr>
        <w:tc>
          <w:tcPr>
            <w:tcW w:w="2338" w:type="dxa"/>
          </w:tcPr>
          <w:p w14:paraId="57B18A38" w14:textId="008D2E66" w:rsidR="00940E58" w:rsidRPr="005676F5" w:rsidRDefault="00940E58" w:rsidP="004257E0">
            <w:r>
              <w:t>Modelo</w:t>
            </w:r>
          </w:p>
        </w:tc>
        <w:tc>
          <w:tcPr>
            <w:tcW w:w="3027" w:type="dxa"/>
          </w:tcPr>
          <w:p w14:paraId="51105F0F" w14:textId="23D66BDA" w:rsidR="00940E58" w:rsidRPr="005676F5" w:rsidRDefault="003524E1" w:rsidP="006B7FF7">
            <w:r w:rsidRPr="003524E1">
              <w:t>&lt;&lt;device_model&gt;&gt;</w:t>
            </w:r>
          </w:p>
        </w:tc>
        <w:tc>
          <w:tcPr>
            <w:tcW w:w="2718" w:type="dxa"/>
          </w:tcPr>
          <w:p w14:paraId="6DFBD7CF" w14:textId="7973E0A8" w:rsidR="00940E58" w:rsidRDefault="00940E58" w:rsidP="004257E0">
            <w:r>
              <w:t>Sistema operativo</w:t>
            </w:r>
          </w:p>
        </w:tc>
        <w:tc>
          <w:tcPr>
            <w:tcW w:w="3103" w:type="dxa"/>
          </w:tcPr>
          <w:p w14:paraId="7C1B9EAF" w14:textId="0C98CF6B" w:rsidR="00940E58" w:rsidRPr="005676F5" w:rsidRDefault="003524E1" w:rsidP="004257E0">
            <w:r w:rsidRPr="003524E1">
              <w:t>&lt;&lt;operative_system&gt;&gt;</w:t>
            </w:r>
          </w:p>
        </w:tc>
      </w:tr>
      <w:tr w:rsidR="00940E58" w:rsidRPr="005676F5" w14:paraId="2BF319D3" w14:textId="77777777" w:rsidTr="006B2BA6">
        <w:trPr>
          <w:trHeight w:val="331"/>
        </w:trPr>
        <w:tc>
          <w:tcPr>
            <w:tcW w:w="2338" w:type="dxa"/>
          </w:tcPr>
          <w:p w14:paraId="2C766410" w14:textId="732AA7D0" w:rsidR="00940E58" w:rsidRDefault="00940E58" w:rsidP="004257E0">
            <w:r>
              <w:t>Fabricante</w:t>
            </w:r>
          </w:p>
        </w:tc>
        <w:tc>
          <w:tcPr>
            <w:tcW w:w="3027" w:type="dxa"/>
          </w:tcPr>
          <w:p w14:paraId="54E9778D" w14:textId="7C9379DD" w:rsidR="00940E58" w:rsidRDefault="003524E1" w:rsidP="006B7FF7">
            <w:r w:rsidRPr="003524E1">
              <w:t>&lt;&lt;device_manufacturer&gt;&gt;</w:t>
            </w:r>
          </w:p>
        </w:tc>
        <w:tc>
          <w:tcPr>
            <w:tcW w:w="2718" w:type="dxa"/>
          </w:tcPr>
          <w:p w14:paraId="1B9C4FD7" w14:textId="01016F3B" w:rsidR="00940E58" w:rsidRDefault="00B564BD" w:rsidP="004257E0">
            <w:r>
              <w:t>Usuarios</w:t>
            </w:r>
          </w:p>
        </w:tc>
        <w:tc>
          <w:tcPr>
            <w:tcW w:w="3103" w:type="dxa"/>
          </w:tcPr>
          <w:p w14:paraId="56AFA8FF" w14:textId="174A081F" w:rsidR="00940E58" w:rsidRDefault="003524E1" w:rsidP="004257E0">
            <w:r w:rsidRPr="003524E1">
              <w:t>&lt;&lt;users&gt;&gt;</w:t>
            </w:r>
          </w:p>
        </w:tc>
      </w:tr>
      <w:tr w:rsidR="00940E58" w:rsidRPr="005676F5" w14:paraId="128C18CE" w14:textId="77777777" w:rsidTr="006B2BA6">
        <w:trPr>
          <w:trHeight w:val="331"/>
        </w:trPr>
        <w:tc>
          <w:tcPr>
            <w:tcW w:w="2338" w:type="dxa"/>
          </w:tcPr>
          <w:p w14:paraId="477FEA44" w14:textId="11F85910" w:rsidR="00940E58" w:rsidRDefault="00940E58" w:rsidP="004257E0">
            <w:r>
              <w:t>Disco duro</w:t>
            </w:r>
          </w:p>
        </w:tc>
        <w:tc>
          <w:tcPr>
            <w:tcW w:w="3027" w:type="dxa"/>
          </w:tcPr>
          <w:p w14:paraId="114B0EF1" w14:textId="7690F7B9" w:rsidR="00940E58" w:rsidRDefault="003524E1" w:rsidP="006B7FF7">
            <w:r w:rsidRPr="003524E1">
              <w:t>&lt;&lt;device_hard_disk&gt;&gt;</w:t>
            </w:r>
          </w:p>
        </w:tc>
        <w:tc>
          <w:tcPr>
            <w:tcW w:w="2718" w:type="dxa"/>
          </w:tcPr>
          <w:p w14:paraId="0788FE09" w14:textId="718FB78A" w:rsidR="00940E58" w:rsidRDefault="00B564BD" w:rsidP="004257E0">
            <w:r>
              <w:t>Hostname</w:t>
            </w:r>
          </w:p>
        </w:tc>
        <w:tc>
          <w:tcPr>
            <w:tcW w:w="3103" w:type="dxa"/>
          </w:tcPr>
          <w:p w14:paraId="2D864183" w14:textId="7E1F0CAB" w:rsidR="00940E58" w:rsidRDefault="003524E1" w:rsidP="004257E0">
            <w:r w:rsidRPr="003524E1">
              <w:t>&lt;&lt;hostname&gt;&gt;</w:t>
            </w:r>
          </w:p>
        </w:tc>
      </w:tr>
      <w:tr w:rsidR="00940E58" w:rsidRPr="005676F5" w14:paraId="74287FC9" w14:textId="77777777" w:rsidTr="006B2BA6">
        <w:trPr>
          <w:trHeight w:val="331"/>
        </w:trPr>
        <w:tc>
          <w:tcPr>
            <w:tcW w:w="2338" w:type="dxa"/>
          </w:tcPr>
          <w:p w14:paraId="5DC2A95F" w14:textId="5BCBA845" w:rsidR="00940E58" w:rsidRDefault="00940E58" w:rsidP="004257E0">
            <w:r>
              <w:t>Memoria</w:t>
            </w:r>
          </w:p>
        </w:tc>
        <w:tc>
          <w:tcPr>
            <w:tcW w:w="3027" w:type="dxa"/>
          </w:tcPr>
          <w:p w14:paraId="0FE8973A" w14:textId="06536FF1" w:rsidR="00940E58" w:rsidRDefault="003524E1" w:rsidP="006B7FF7">
            <w:r w:rsidRPr="003524E1">
              <w:t>&lt;&lt;device_memory&gt;&gt;</w:t>
            </w:r>
          </w:p>
        </w:tc>
        <w:tc>
          <w:tcPr>
            <w:tcW w:w="2718" w:type="dxa"/>
          </w:tcPr>
          <w:p w14:paraId="68FE4D41" w14:textId="5BD56E2F" w:rsidR="00940E58" w:rsidRDefault="00B564BD" w:rsidP="004257E0">
            <w:r>
              <w:t>Dominio</w:t>
            </w:r>
          </w:p>
        </w:tc>
        <w:tc>
          <w:tcPr>
            <w:tcW w:w="3103" w:type="dxa"/>
          </w:tcPr>
          <w:p w14:paraId="7EE6B7DC" w14:textId="3E2DAE47" w:rsidR="00940E58" w:rsidRDefault="003524E1" w:rsidP="004257E0">
            <w:r w:rsidRPr="003524E1">
              <w:t>&lt;&lt;domain&gt;&gt;</w:t>
            </w:r>
          </w:p>
        </w:tc>
      </w:tr>
      <w:tr w:rsidR="00940E58" w:rsidRPr="005676F5" w14:paraId="4BC8F44F" w14:textId="77777777" w:rsidTr="006B2BA6">
        <w:trPr>
          <w:trHeight w:val="331"/>
        </w:trPr>
        <w:tc>
          <w:tcPr>
            <w:tcW w:w="2338" w:type="dxa"/>
          </w:tcPr>
          <w:p w14:paraId="49E88505" w14:textId="3A16A2AC" w:rsidR="00940E58" w:rsidRDefault="00940E58" w:rsidP="004257E0">
            <w:r>
              <w:t>Procesador</w:t>
            </w:r>
          </w:p>
        </w:tc>
        <w:tc>
          <w:tcPr>
            <w:tcW w:w="3027" w:type="dxa"/>
          </w:tcPr>
          <w:p w14:paraId="7843F7D7" w14:textId="4415CDF2" w:rsidR="00940E58" w:rsidRDefault="003524E1" w:rsidP="006B7FF7">
            <w:r w:rsidRPr="003524E1">
              <w:t>&lt;&lt;device_procesor&gt;&gt;</w:t>
            </w:r>
          </w:p>
        </w:tc>
        <w:tc>
          <w:tcPr>
            <w:tcW w:w="2718" w:type="dxa"/>
          </w:tcPr>
          <w:p w14:paraId="6287E9F1" w14:textId="1029E4B8" w:rsidR="00940E58" w:rsidRDefault="00B564BD" w:rsidP="004257E0">
            <w:r>
              <w:t>Bios</w:t>
            </w:r>
          </w:p>
        </w:tc>
        <w:tc>
          <w:tcPr>
            <w:tcW w:w="3103" w:type="dxa"/>
          </w:tcPr>
          <w:p w14:paraId="13269FB1" w14:textId="0AC45147" w:rsidR="00940E58" w:rsidRDefault="003524E1" w:rsidP="004257E0">
            <w:r w:rsidRPr="003524E1">
              <w:t>&lt;&lt;bios&gt;&gt;</w:t>
            </w:r>
          </w:p>
        </w:tc>
      </w:tr>
      <w:tr w:rsidR="00940E58" w:rsidRPr="005676F5" w14:paraId="73DD3413" w14:textId="77777777" w:rsidTr="006B2BA6">
        <w:trPr>
          <w:trHeight w:val="331"/>
        </w:trPr>
        <w:tc>
          <w:tcPr>
            <w:tcW w:w="2338" w:type="dxa"/>
          </w:tcPr>
          <w:p w14:paraId="012E94D0" w14:textId="031EF8A6" w:rsidR="00940E58" w:rsidRDefault="009970E1" w:rsidP="004257E0">
            <w:r>
              <w:t>No. de serie</w:t>
            </w:r>
          </w:p>
        </w:tc>
        <w:tc>
          <w:tcPr>
            <w:tcW w:w="3027" w:type="dxa"/>
          </w:tcPr>
          <w:p w14:paraId="730F9639" w14:textId="03468657" w:rsidR="00940E58" w:rsidRDefault="003524E1" w:rsidP="006B7FF7">
            <w:r w:rsidRPr="003524E1">
              <w:t>&lt;&lt;device_serie&gt;&gt;</w:t>
            </w:r>
          </w:p>
        </w:tc>
        <w:tc>
          <w:tcPr>
            <w:tcW w:w="2718" w:type="dxa"/>
          </w:tcPr>
          <w:p w14:paraId="3802FE6C" w14:textId="77777777" w:rsidR="00940E58" w:rsidRDefault="00940E58" w:rsidP="004257E0"/>
        </w:tc>
        <w:tc>
          <w:tcPr>
            <w:tcW w:w="3103" w:type="dxa"/>
          </w:tcPr>
          <w:p w14:paraId="65E74209" w14:textId="77777777" w:rsidR="00940E58" w:rsidRDefault="00940E58" w:rsidP="004257E0"/>
        </w:tc>
      </w:tr>
      <w:tr w:rsidR="009970E1" w:rsidRPr="005676F5" w14:paraId="4DB7DA19" w14:textId="77777777" w:rsidTr="006B2BA6">
        <w:trPr>
          <w:trHeight w:val="331"/>
        </w:trPr>
        <w:tc>
          <w:tcPr>
            <w:tcW w:w="2338" w:type="dxa"/>
          </w:tcPr>
          <w:p w14:paraId="65BA2C55" w14:textId="253082D2" w:rsidR="009970E1" w:rsidRDefault="009970E1" w:rsidP="004257E0">
            <w:r>
              <w:t>Fuente de poder</w:t>
            </w:r>
          </w:p>
        </w:tc>
        <w:tc>
          <w:tcPr>
            <w:tcW w:w="3027" w:type="dxa"/>
          </w:tcPr>
          <w:p w14:paraId="3243B09E" w14:textId="2C6B0614" w:rsidR="009970E1" w:rsidRDefault="003524E1" w:rsidP="006B7FF7">
            <w:r w:rsidRPr="003524E1">
              <w:t>&lt;&lt;device_power&gt;&gt;</w:t>
            </w:r>
          </w:p>
        </w:tc>
        <w:tc>
          <w:tcPr>
            <w:tcW w:w="2718" w:type="dxa"/>
          </w:tcPr>
          <w:p w14:paraId="69DB5AEA" w14:textId="77777777" w:rsidR="009970E1" w:rsidRDefault="009970E1" w:rsidP="004257E0"/>
        </w:tc>
        <w:tc>
          <w:tcPr>
            <w:tcW w:w="3103" w:type="dxa"/>
          </w:tcPr>
          <w:p w14:paraId="1F3BA1B8" w14:textId="77777777" w:rsidR="009970E1" w:rsidRDefault="009970E1" w:rsidP="004257E0"/>
        </w:tc>
      </w:tr>
    </w:tbl>
    <w:tbl>
      <w:tblPr>
        <w:tblStyle w:val="Tablaconcuadrcula"/>
        <w:tblW w:w="501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encabezado"/>
      </w:tblPr>
      <w:tblGrid>
        <w:gridCol w:w="11218"/>
      </w:tblGrid>
      <w:tr w:rsidR="00825C42" w:rsidRPr="005676F5" w14:paraId="075EDF47" w14:textId="77777777" w:rsidTr="00CF6C22">
        <w:trPr>
          <w:trHeight w:val="720"/>
        </w:trPr>
        <w:tc>
          <w:tcPr>
            <w:tcW w:w="11218" w:type="dxa"/>
            <w:tcBorders>
              <w:bottom w:val="single" w:sz="18" w:space="0" w:color="629DD1" w:themeColor="accent2"/>
            </w:tcBorders>
            <w:shd w:val="clear" w:color="auto" w:fill="auto"/>
            <w:vAlign w:val="bottom"/>
          </w:tcPr>
          <w:p w14:paraId="35F4F0ED" w14:textId="77777777" w:rsidR="00CB56DF" w:rsidRDefault="00CB56DF" w:rsidP="001960E4">
            <w:pPr>
              <w:pStyle w:val="Ttulo1"/>
              <w:outlineLvl w:val="0"/>
            </w:pPr>
          </w:p>
          <w:tbl>
            <w:tblPr>
              <w:tblW w:w="1121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a de diseño de encabezado"/>
            </w:tblPr>
            <w:tblGrid>
              <w:gridCol w:w="11218"/>
            </w:tblGrid>
            <w:tr w:rsidR="00CB56DF" w:rsidRPr="005676F5" w14:paraId="5E80963F" w14:textId="77777777" w:rsidTr="00D51709">
              <w:trPr>
                <w:trHeight w:val="488"/>
              </w:trPr>
              <w:tc>
                <w:tcPr>
                  <w:tcW w:w="11218" w:type="dxa"/>
                  <w:tcBorders>
                    <w:bottom w:val="single" w:sz="18" w:space="0" w:color="629DD1" w:themeColor="accent2"/>
                  </w:tcBorders>
                  <w:vAlign w:val="bottom"/>
                </w:tcPr>
                <w:p w14:paraId="62BF432A" w14:textId="50E3F642" w:rsidR="00CB56DF" w:rsidRPr="005676F5" w:rsidRDefault="007272DD" w:rsidP="00CB56DF">
                  <w:pPr>
                    <w:pStyle w:val="Ttulo1"/>
                  </w:pPr>
                  <w:r>
                    <w:t>PROGRAMAS Y APLICACIONES</w:t>
                  </w:r>
                </w:p>
              </w:tc>
            </w:tr>
            <w:tr w:rsidR="00CB56DF" w:rsidRPr="005676F5" w14:paraId="4DF9CD58" w14:textId="77777777" w:rsidTr="00D51709">
              <w:trPr>
                <w:trHeight w:hRule="exact" w:val="216"/>
              </w:trPr>
              <w:tc>
                <w:tcPr>
                  <w:tcW w:w="11218" w:type="dxa"/>
                  <w:tcBorders>
                    <w:top w:val="single" w:sz="18" w:space="0" w:color="629DD1" w:themeColor="accent2"/>
                  </w:tcBorders>
                </w:tcPr>
                <w:p w14:paraId="0610CF9F" w14:textId="77777777" w:rsidR="00CB56DF" w:rsidRPr="005676F5" w:rsidRDefault="00CB56DF" w:rsidP="00CB56DF"/>
              </w:tc>
            </w:tr>
          </w:tbl>
          <w:p w14:paraId="43434CA5" w14:textId="54DC1531" w:rsidR="00D51709" w:rsidRPr="003524E1" w:rsidRDefault="003524E1" w:rsidP="003524E1">
            <w:pPr>
              <w:pStyle w:val="Ttulo1"/>
              <w:numPr>
                <w:ilvl w:val="0"/>
                <w:numId w:val="12"/>
              </w:numPr>
              <w:outlineLvl w:val="0"/>
              <w:rPr>
                <w:rFonts w:asciiTheme="minorHAnsi" w:eastAsiaTheme="minorHAnsi" w:hAnsiTheme="minorHAnsi" w:cstheme="minorBidi"/>
                <w:b w:val="0"/>
                <w:caps w:val="0"/>
                <w:color w:val="auto"/>
                <w:sz w:val="20"/>
                <w:szCs w:val="20"/>
              </w:rPr>
            </w:pPr>
            <w:r w:rsidRPr="003524E1">
              <w:rPr>
                <w:rFonts w:asciiTheme="minorHAnsi" w:eastAsiaTheme="minorHAnsi" w:hAnsiTheme="minorHAnsi" w:cstheme="minorBidi"/>
                <w:b w:val="0"/>
                <w:caps w:val="0"/>
                <w:color w:val="auto"/>
                <w:sz w:val="20"/>
                <w:szCs w:val="20"/>
              </w:rPr>
              <w:t>&lt;&lt;software_list&gt;&gt;</w:t>
            </w:r>
            <w:r>
              <w:rPr>
                <w:rFonts w:asciiTheme="minorHAnsi" w:eastAsiaTheme="minorHAnsi" w:hAnsiTheme="minorHAnsi" w:cstheme="minorBidi"/>
                <w:b w:val="0"/>
                <w:caps w:val="0"/>
                <w:color w:val="auto"/>
                <w:sz w:val="20"/>
                <w:szCs w:val="20"/>
              </w:rPr>
              <w:t>`</w:t>
            </w:r>
          </w:p>
          <w:p w14:paraId="1A25E753" w14:textId="77777777" w:rsidR="003524E1" w:rsidRPr="00AA5120" w:rsidRDefault="003524E1" w:rsidP="003524E1">
            <w:pPr>
              <w:pStyle w:val="Ttulo1"/>
              <w:ind w:left="720"/>
              <w:outlineLvl w:val="0"/>
              <w:rPr>
                <w:lang w:val="en-US"/>
              </w:rPr>
            </w:pPr>
          </w:p>
          <w:p w14:paraId="7FE8219F" w14:textId="430100C2" w:rsidR="00825C42" w:rsidRPr="005676F5" w:rsidRDefault="00CB56DF" w:rsidP="001960E4">
            <w:pPr>
              <w:pStyle w:val="Ttulo1"/>
              <w:outlineLvl w:val="0"/>
            </w:pPr>
            <w:r>
              <w:t>PROBLEMAS REPORTADOS</w:t>
            </w:r>
          </w:p>
        </w:tc>
      </w:tr>
      <w:tr w:rsidR="00825C42" w:rsidRPr="005676F5" w14:paraId="2164BAAB" w14:textId="77777777" w:rsidTr="00CF6C22">
        <w:trPr>
          <w:trHeight w:hRule="exact" w:val="216"/>
        </w:trPr>
        <w:tc>
          <w:tcPr>
            <w:tcW w:w="11218" w:type="dxa"/>
            <w:tcBorders>
              <w:top w:val="single" w:sz="18" w:space="0" w:color="629DD1" w:themeColor="accent2"/>
            </w:tcBorders>
            <w:shd w:val="clear" w:color="auto" w:fill="auto"/>
            <w:vAlign w:val="center"/>
          </w:tcPr>
          <w:p w14:paraId="5DA86CD9" w14:textId="77777777" w:rsidR="00825C42" w:rsidRPr="005676F5" w:rsidRDefault="00825C42" w:rsidP="00BE6ACF"/>
        </w:tc>
      </w:tr>
    </w:tbl>
    <w:p w14:paraId="7A54C6C8" w14:textId="77FB8E6C" w:rsidR="00CF6C22" w:rsidRDefault="003524E1" w:rsidP="00CF6C22">
      <w:pPr>
        <w:pStyle w:val="Ttulo1"/>
        <w:numPr>
          <w:ilvl w:val="0"/>
          <w:numId w:val="12"/>
        </w:numPr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0"/>
        </w:rPr>
      </w:pPr>
      <w:r w:rsidRPr="003524E1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0"/>
        </w:rPr>
        <w:t>&lt;&lt;problems_list&gt;&gt;</w:t>
      </w:r>
    </w:p>
    <w:p w14:paraId="3906B399" w14:textId="5124D311" w:rsidR="006B253D" w:rsidRDefault="006B253D" w:rsidP="006B253D">
      <w:pPr>
        <w:pStyle w:val="Ttulo1"/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0"/>
        </w:rPr>
      </w:pPr>
    </w:p>
    <w:tbl>
      <w:tblPr>
        <w:tblStyle w:val="Tablaconcuadrcula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encabezado"/>
      </w:tblPr>
      <w:tblGrid>
        <w:gridCol w:w="11202"/>
      </w:tblGrid>
      <w:tr w:rsidR="006B253D" w:rsidRPr="005676F5" w14:paraId="4D43E71A" w14:textId="77777777" w:rsidTr="006977B1">
        <w:trPr>
          <w:trHeight w:val="720"/>
        </w:trPr>
        <w:tc>
          <w:tcPr>
            <w:tcW w:w="11536" w:type="dxa"/>
            <w:tcBorders>
              <w:bottom w:val="single" w:sz="18" w:space="0" w:color="629DD1" w:themeColor="accent2"/>
            </w:tcBorders>
            <w:shd w:val="clear" w:color="auto" w:fill="auto"/>
            <w:vAlign w:val="bottom"/>
          </w:tcPr>
          <w:p w14:paraId="0DE2B4EF" w14:textId="77777777" w:rsidR="006B253D" w:rsidRPr="005676F5" w:rsidRDefault="006B253D" w:rsidP="006977B1">
            <w:pPr>
              <w:pStyle w:val="Ttulo1"/>
              <w:outlineLvl w:val="0"/>
            </w:pPr>
            <w:r>
              <w:t>DIAGNÓSTICO</w:t>
            </w:r>
          </w:p>
        </w:tc>
      </w:tr>
      <w:tr w:rsidR="006B253D" w:rsidRPr="005676F5" w14:paraId="10B32C15" w14:textId="77777777" w:rsidTr="006977B1">
        <w:trPr>
          <w:trHeight w:hRule="exact" w:val="216"/>
        </w:trPr>
        <w:tc>
          <w:tcPr>
            <w:tcW w:w="11536" w:type="dxa"/>
            <w:tcBorders>
              <w:top w:val="single" w:sz="18" w:space="0" w:color="629DD1" w:themeColor="accent2"/>
            </w:tcBorders>
            <w:shd w:val="clear" w:color="auto" w:fill="auto"/>
            <w:vAlign w:val="center"/>
          </w:tcPr>
          <w:p w14:paraId="4105A5B7" w14:textId="77777777" w:rsidR="006B253D" w:rsidRPr="005676F5" w:rsidRDefault="006B253D" w:rsidP="006977B1"/>
        </w:tc>
      </w:tr>
    </w:tbl>
    <w:p w14:paraId="0CC20EE4" w14:textId="0BC200E5" w:rsidR="006B253D" w:rsidRDefault="006B253D" w:rsidP="006B253D">
      <w:pPr>
        <w:pStyle w:val="Ttulo1"/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0"/>
        </w:rPr>
      </w:pPr>
    </w:p>
    <w:tbl>
      <w:tblPr>
        <w:tblStyle w:val="Tabladeinformedeestado"/>
        <w:tblW w:w="5000" w:type="pct"/>
        <w:tblLook w:val="04A0" w:firstRow="1" w:lastRow="0" w:firstColumn="1" w:lastColumn="0" w:noHBand="0" w:noVBand="1"/>
        <w:tblDescription w:val="Tabla de diseño de encabezado"/>
      </w:tblPr>
      <w:tblGrid>
        <w:gridCol w:w="3828"/>
        <w:gridCol w:w="7358"/>
      </w:tblGrid>
      <w:tr w:rsidR="006B253D" w:rsidRPr="005676F5" w14:paraId="49FBA24B" w14:textId="77777777" w:rsidTr="00697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1711" w:type="pct"/>
          </w:tcPr>
          <w:p w14:paraId="5686B2BE" w14:textId="77777777" w:rsidR="006B253D" w:rsidRPr="005676F5" w:rsidRDefault="006B253D" w:rsidP="006977B1">
            <w:pPr>
              <w:pStyle w:val="Ttulo2"/>
              <w:outlineLvl w:val="1"/>
            </w:pPr>
            <w:r>
              <w:t>PROBLEMA</w:t>
            </w:r>
          </w:p>
        </w:tc>
        <w:tc>
          <w:tcPr>
            <w:tcW w:w="3289" w:type="pct"/>
          </w:tcPr>
          <w:p w14:paraId="0883F932" w14:textId="77777777" w:rsidR="006B253D" w:rsidRPr="005676F5" w:rsidRDefault="006B253D" w:rsidP="006977B1">
            <w:pPr>
              <w:pStyle w:val="Ttulo2"/>
              <w:outlineLvl w:val="1"/>
            </w:pPr>
            <w:r>
              <w:t>SOLUCIÓN</w:t>
            </w:r>
          </w:p>
        </w:tc>
      </w:tr>
      <w:tr w:rsidR="006B253D" w:rsidRPr="005676F5" w14:paraId="2C29710B" w14:textId="77777777" w:rsidTr="006977B1">
        <w:trPr>
          <w:trHeight w:val="331"/>
        </w:trPr>
        <w:tc>
          <w:tcPr>
            <w:tcW w:w="1711" w:type="pct"/>
          </w:tcPr>
          <w:p w14:paraId="558DFAC0" w14:textId="77777777" w:rsidR="006B253D" w:rsidRPr="005676F5" w:rsidRDefault="006B253D" w:rsidP="006977B1">
            <w:pPr>
              <w:rPr>
                <w:b/>
              </w:rPr>
            </w:pPr>
          </w:p>
        </w:tc>
        <w:tc>
          <w:tcPr>
            <w:tcW w:w="3289" w:type="pct"/>
          </w:tcPr>
          <w:p w14:paraId="42D979FB" w14:textId="77777777" w:rsidR="006B253D" w:rsidRPr="00B937F1" w:rsidRDefault="006B253D" w:rsidP="006977B1">
            <w:pPr>
              <w:rPr>
                <w:b/>
              </w:rPr>
            </w:pPr>
          </w:p>
        </w:tc>
      </w:tr>
    </w:tbl>
    <w:p w14:paraId="46329330" w14:textId="1D457A5F" w:rsidR="006B253D" w:rsidRDefault="006B253D" w:rsidP="006B253D">
      <w:pPr>
        <w:pStyle w:val="Ttulo1"/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0"/>
        </w:rPr>
      </w:pPr>
    </w:p>
    <w:p w14:paraId="0D745180" w14:textId="42675DD0" w:rsidR="006B253D" w:rsidRDefault="006B253D" w:rsidP="006B253D">
      <w:pPr>
        <w:pStyle w:val="Ttulo1"/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0"/>
        </w:rPr>
      </w:pPr>
    </w:p>
    <w:tbl>
      <w:tblPr>
        <w:tblStyle w:val="Tablaconcuadrcula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encabezado"/>
      </w:tblPr>
      <w:tblGrid>
        <w:gridCol w:w="11202"/>
      </w:tblGrid>
      <w:tr w:rsidR="006B253D" w:rsidRPr="005676F5" w14:paraId="412FBF2E" w14:textId="77777777" w:rsidTr="006977B1">
        <w:trPr>
          <w:trHeight w:val="720"/>
        </w:trPr>
        <w:tc>
          <w:tcPr>
            <w:tcW w:w="11536" w:type="dxa"/>
            <w:tcBorders>
              <w:bottom w:val="single" w:sz="18" w:space="0" w:color="629DD1" w:themeColor="accent2"/>
            </w:tcBorders>
            <w:shd w:val="clear" w:color="auto" w:fill="auto"/>
            <w:vAlign w:val="bottom"/>
          </w:tcPr>
          <w:p w14:paraId="0FE0E14B" w14:textId="79A1335F" w:rsidR="006B253D" w:rsidRPr="005676F5" w:rsidRDefault="006B253D" w:rsidP="006977B1">
            <w:pPr>
              <w:pStyle w:val="Ttulo1"/>
              <w:outlineLvl w:val="0"/>
            </w:pPr>
            <w:r>
              <w:t>PRESUPUESTO</w:t>
            </w:r>
          </w:p>
        </w:tc>
      </w:tr>
      <w:tr w:rsidR="006B253D" w:rsidRPr="005676F5" w14:paraId="4FA2E8A7" w14:textId="77777777" w:rsidTr="006977B1">
        <w:trPr>
          <w:trHeight w:hRule="exact" w:val="216"/>
        </w:trPr>
        <w:tc>
          <w:tcPr>
            <w:tcW w:w="11536" w:type="dxa"/>
            <w:tcBorders>
              <w:top w:val="single" w:sz="18" w:space="0" w:color="629DD1" w:themeColor="accent2"/>
            </w:tcBorders>
            <w:shd w:val="clear" w:color="auto" w:fill="auto"/>
            <w:vAlign w:val="center"/>
          </w:tcPr>
          <w:p w14:paraId="5FC625BF" w14:textId="77777777" w:rsidR="006B253D" w:rsidRPr="005676F5" w:rsidRDefault="006B253D" w:rsidP="006977B1"/>
        </w:tc>
      </w:tr>
    </w:tbl>
    <w:p w14:paraId="1286C4E4" w14:textId="573C0783" w:rsidR="006B253D" w:rsidRDefault="006B253D" w:rsidP="006B253D">
      <w:pPr>
        <w:pStyle w:val="Ttulo1"/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0"/>
        </w:rPr>
      </w:pPr>
    </w:p>
    <w:p w14:paraId="34F91EA2" w14:textId="32E16A7B" w:rsidR="006B253D" w:rsidRDefault="006B253D" w:rsidP="006B253D">
      <w:pPr>
        <w:pStyle w:val="Ttulo1"/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0"/>
        </w:rPr>
      </w:pPr>
    </w:p>
    <w:tbl>
      <w:tblPr>
        <w:tblStyle w:val="Tabladeinformedeestado"/>
        <w:tblW w:w="5000" w:type="pct"/>
        <w:tblLook w:val="04A0" w:firstRow="1" w:lastRow="0" w:firstColumn="1" w:lastColumn="0" w:noHBand="0" w:noVBand="1"/>
        <w:tblDescription w:val="Tabla de diseño de encabezado"/>
      </w:tblPr>
      <w:tblGrid>
        <w:gridCol w:w="5432"/>
        <w:gridCol w:w="1282"/>
        <w:gridCol w:w="1439"/>
        <w:gridCol w:w="1436"/>
        <w:gridCol w:w="1597"/>
      </w:tblGrid>
      <w:tr w:rsidR="006B253D" w:rsidRPr="005676F5" w14:paraId="5C81A0A0" w14:textId="77777777" w:rsidTr="00697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428" w:type="pct"/>
          </w:tcPr>
          <w:p w14:paraId="4332F798" w14:textId="16F9439F" w:rsidR="006B253D" w:rsidRPr="005676F5" w:rsidRDefault="00303085" w:rsidP="006977B1">
            <w:pPr>
              <w:pStyle w:val="Ttulo2"/>
              <w:jc w:val="center"/>
              <w:outlineLvl w:val="1"/>
            </w:pPr>
            <w:r>
              <w:t>PRODUCTO</w:t>
            </w:r>
          </w:p>
        </w:tc>
        <w:tc>
          <w:tcPr>
            <w:tcW w:w="573" w:type="pct"/>
          </w:tcPr>
          <w:p w14:paraId="1551582A" w14:textId="77777777" w:rsidR="006B253D" w:rsidRPr="005676F5" w:rsidRDefault="006B253D" w:rsidP="006977B1">
            <w:pPr>
              <w:pStyle w:val="Ttulo2"/>
              <w:jc w:val="center"/>
              <w:outlineLvl w:val="1"/>
            </w:pPr>
            <w:r>
              <w:t>cantidad</w:t>
            </w:r>
          </w:p>
        </w:tc>
        <w:tc>
          <w:tcPr>
            <w:tcW w:w="643" w:type="pct"/>
          </w:tcPr>
          <w:p w14:paraId="6CB003D8" w14:textId="77777777" w:rsidR="006B253D" w:rsidRPr="005676F5" w:rsidRDefault="006B253D" w:rsidP="006977B1">
            <w:pPr>
              <w:pStyle w:val="Ttulo2"/>
              <w:jc w:val="center"/>
              <w:outlineLvl w:val="1"/>
            </w:pPr>
            <w:r>
              <w:t>precio unitario</w:t>
            </w:r>
          </w:p>
        </w:tc>
        <w:tc>
          <w:tcPr>
            <w:tcW w:w="642" w:type="pct"/>
          </w:tcPr>
          <w:p w14:paraId="37906556" w14:textId="77777777" w:rsidR="006B253D" w:rsidRDefault="006B253D" w:rsidP="006977B1">
            <w:pPr>
              <w:pStyle w:val="Ttulo2"/>
              <w:jc w:val="center"/>
              <w:outlineLvl w:val="1"/>
            </w:pPr>
            <w:r>
              <w:t>DESCUENTO</w:t>
            </w:r>
          </w:p>
        </w:tc>
        <w:tc>
          <w:tcPr>
            <w:tcW w:w="714" w:type="pct"/>
          </w:tcPr>
          <w:p w14:paraId="398C756D" w14:textId="77777777" w:rsidR="006B253D" w:rsidRDefault="006B253D" w:rsidP="006977B1">
            <w:pPr>
              <w:pStyle w:val="Ttulo2"/>
              <w:jc w:val="center"/>
              <w:outlineLvl w:val="1"/>
            </w:pPr>
            <w:r>
              <w:t>MONTO</w:t>
            </w:r>
          </w:p>
        </w:tc>
      </w:tr>
      <w:tr w:rsidR="006B253D" w:rsidRPr="005676F5" w14:paraId="128C42BE" w14:textId="77777777" w:rsidTr="006977B1">
        <w:trPr>
          <w:trHeight w:val="331"/>
        </w:trPr>
        <w:tc>
          <w:tcPr>
            <w:tcW w:w="2428" w:type="pct"/>
          </w:tcPr>
          <w:p w14:paraId="73FC05A5" w14:textId="77777777" w:rsidR="006B253D" w:rsidRPr="00C40983" w:rsidRDefault="006B253D" w:rsidP="006977B1">
            <w:pPr>
              <w:rPr>
                <w:b/>
              </w:rPr>
            </w:pPr>
          </w:p>
        </w:tc>
        <w:tc>
          <w:tcPr>
            <w:tcW w:w="573" w:type="pct"/>
          </w:tcPr>
          <w:p w14:paraId="26717DE2" w14:textId="77777777" w:rsidR="006B253D" w:rsidRPr="00AA5120" w:rsidRDefault="006B253D" w:rsidP="006977B1">
            <w:pPr>
              <w:jc w:val="center"/>
              <w:rPr>
                <w:bCs/>
              </w:rPr>
            </w:pPr>
          </w:p>
        </w:tc>
        <w:tc>
          <w:tcPr>
            <w:tcW w:w="643" w:type="pct"/>
          </w:tcPr>
          <w:p w14:paraId="6AF71327" w14:textId="77777777" w:rsidR="006B253D" w:rsidRPr="00AA5120" w:rsidRDefault="006B253D" w:rsidP="006977B1">
            <w:pPr>
              <w:pStyle w:val="Ttulo2"/>
              <w:jc w:val="center"/>
              <w:outlineLvl w:val="1"/>
              <w:rPr>
                <w:color w:val="auto"/>
              </w:rPr>
            </w:pPr>
          </w:p>
        </w:tc>
        <w:tc>
          <w:tcPr>
            <w:tcW w:w="642" w:type="pct"/>
          </w:tcPr>
          <w:p w14:paraId="23A6A705" w14:textId="77777777" w:rsidR="006B253D" w:rsidRPr="00AA5120" w:rsidRDefault="006B253D" w:rsidP="006977B1">
            <w:pPr>
              <w:pStyle w:val="Ttulo2"/>
              <w:jc w:val="center"/>
              <w:outlineLvl w:val="1"/>
              <w:rPr>
                <w:color w:val="auto"/>
              </w:rPr>
            </w:pPr>
          </w:p>
        </w:tc>
        <w:tc>
          <w:tcPr>
            <w:tcW w:w="714" w:type="pct"/>
          </w:tcPr>
          <w:p w14:paraId="4B623B5D" w14:textId="77777777" w:rsidR="006B253D" w:rsidRPr="00AA5120" w:rsidRDefault="006B253D" w:rsidP="006977B1">
            <w:pPr>
              <w:pStyle w:val="Ttulo2"/>
              <w:jc w:val="center"/>
              <w:outlineLvl w:val="1"/>
              <w:rPr>
                <w:color w:val="auto"/>
              </w:rPr>
            </w:pPr>
          </w:p>
        </w:tc>
      </w:tr>
    </w:tbl>
    <w:p w14:paraId="0CBEB552" w14:textId="333536D6" w:rsidR="006B253D" w:rsidRDefault="006B253D" w:rsidP="006B253D">
      <w:pPr>
        <w:pStyle w:val="Ttulo1"/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0"/>
        </w:rPr>
      </w:pPr>
    </w:p>
    <w:tbl>
      <w:tblPr>
        <w:tblStyle w:val="Tabladeinformedeestado"/>
        <w:tblW w:w="5000" w:type="pct"/>
        <w:tblLook w:val="0600" w:firstRow="0" w:lastRow="0" w:firstColumn="0" w:lastColumn="0" w:noHBand="1" w:noVBand="1"/>
        <w:tblDescription w:val="Tabla de diseño de encabezado"/>
      </w:tblPr>
      <w:tblGrid>
        <w:gridCol w:w="5432"/>
        <w:gridCol w:w="1282"/>
        <w:gridCol w:w="1439"/>
        <w:gridCol w:w="1436"/>
        <w:gridCol w:w="1597"/>
      </w:tblGrid>
      <w:tr w:rsidR="006B253D" w:rsidRPr="005676F5" w14:paraId="5099F5FE" w14:textId="77777777" w:rsidTr="006977B1">
        <w:trPr>
          <w:trHeight w:val="331"/>
        </w:trPr>
        <w:tc>
          <w:tcPr>
            <w:tcW w:w="2428" w:type="pct"/>
            <w:shd w:val="clear" w:color="auto" w:fill="auto"/>
          </w:tcPr>
          <w:p w14:paraId="7F2BC1FA" w14:textId="77777777" w:rsidR="006B253D" w:rsidRPr="00C40983" w:rsidRDefault="006B253D" w:rsidP="006977B1">
            <w:pPr>
              <w:rPr>
                <w:b/>
              </w:rPr>
            </w:pPr>
          </w:p>
        </w:tc>
        <w:tc>
          <w:tcPr>
            <w:tcW w:w="573" w:type="pct"/>
            <w:shd w:val="clear" w:color="auto" w:fill="auto"/>
          </w:tcPr>
          <w:p w14:paraId="4CBD91A0" w14:textId="77777777" w:rsidR="006B253D" w:rsidRPr="00AA5120" w:rsidRDefault="006B253D" w:rsidP="006977B1">
            <w:pPr>
              <w:jc w:val="center"/>
              <w:rPr>
                <w:bCs/>
              </w:rPr>
            </w:pPr>
          </w:p>
        </w:tc>
        <w:tc>
          <w:tcPr>
            <w:tcW w:w="643" w:type="pct"/>
            <w:shd w:val="clear" w:color="auto" w:fill="auto"/>
          </w:tcPr>
          <w:p w14:paraId="1F888011" w14:textId="77777777" w:rsidR="006B253D" w:rsidRPr="00AA5120" w:rsidRDefault="006B253D" w:rsidP="006977B1">
            <w:pPr>
              <w:pStyle w:val="Ttulo2"/>
              <w:jc w:val="center"/>
              <w:outlineLvl w:val="1"/>
              <w:rPr>
                <w:color w:val="auto"/>
              </w:rPr>
            </w:pPr>
          </w:p>
        </w:tc>
        <w:tc>
          <w:tcPr>
            <w:tcW w:w="642" w:type="pct"/>
          </w:tcPr>
          <w:p w14:paraId="52A5D6F4" w14:textId="77777777" w:rsidR="006B253D" w:rsidRPr="00AA5120" w:rsidRDefault="006B253D" w:rsidP="006977B1">
            <w:pPr>
              <w:pStyle w:val="Ttulo2"/>
              <w:jc w:val="center"/>
              <w:outlineLvl w:val="1"/>
              <w:rPr>
                <w:color w:val="auto"/>
              </w:rPr>
            </w:pPr>
            <w:r>
              <w:rPr>
                <w:color w:val="auto"/>
              </w:rPr>
              <w:t>Subtotal</w:t>
            </w:r>
          </w:p>
        </w:tc>
        <w:tc>
          <w:tcPr>
            <w:tcW w:w="714" w:type="pct"/>
          </w:tcPr>
          <w:p w14:paraId="3F34331F" w14:textId="77777777" w:rsidR="006B253D" w:rsidRPr="00AA5120" w:rsidRDefault="006B253D" w:rsidP="006977B1">
            <w:pPr>
              <w:pStyle w:val="Ttulo2"/>
              <w:jc w:val="center"/>
              <w:outlineLvl w:val="1"/>
              <w:rPr>
                <w:color w:val="auto"/>
              </w:rPr>
            </w:pPr>
          </w:p>
        </w:tc>
      </w:tr>
      <w:tr w:rsidR="006B253D" w:rsidRPr="005676F5" w14:paraId="34E75F94" w14:textId="77777777" w:rsidTr="006977B1">
        <w:trPr>
          <w:trHeight w:val="331"/>
        </w:trPr>
        <w:tc>
          <w:tcPr>
            <w:tcW w:w="2428" w:type="pct"/>
            <w:shd w:val="clear" w:color="auto" w:fill="auto"/>
          </w:tcPr>
          <w:p w14:paraId="3D7EE0EC" w14:textId="77777777" w:rsidR="006B253D" w:rsidRPr="00C40983" w:rsidRDefault="006B253D" w:rsidP="006977B1">
            <w:pPr>
              <w:rPr>
                <w:b/>
              </w:rPr>
            </w:pPr>
          </w:p>
        </w:tc>
        <w:tc>
          <w:tcPr>
            <w:tcW w:w="573" w:type="pct"/>
            <w:shd w:val="clear" w:color="auto" w:fill="auto"/>
          </w:tcPr>
          <w:p w14:paraId="47879ACC" w14:textId="77777777" w:rsidR="006B253D" w:rsidRPr="00AA5120" w:rsidRDefault="006B253D" w:rsidP="006977B1">
            <w:pPr>
              <w:jc w:val="center"/>
              <w:rPr>
                <w:bCs/>
              </w:rPr>
            </w:pPr>
          </w:p>
        </w:tc>
        <w:tc>
          <w:tcPr>
            <w:tcW w:w="643" w:type="pct"/>
            <w:shd w:val="clear" w:color="auto" w:fill="auto"/>
          </w:tcPr>
          <w:p w14:paraId="384A4E84" w14:textId="77777777" w:rsidR="006B253D" w:rsidRPr="00AA5120" w:rsidRDefault="006B253D" w:rsidP="006977B1">
            <w:pPr>
              <w:pStyle w:val="Ttulo2"/>
              <w:jc w:val="center"/>
              <w:outlineLvl w:val="1"/>
              <w:rPr>
                <w:color w:val="auto"/>
              </w:rPr>
            </w:pPr>
          </w:p>
        </w:tc>
        <w:tc>
          <w:tcPr>
            <w:tcW w:w="642" w:type="pct"/>
          </w:tcPr>
          <w:p w14:paraId="15B2DF98" w14:textId="77777777" w:rsidR="006B253D" w:rsidRPr="00AA5120" w:rsidRDefault="006B253D" w:rsidP="006977B1">
            <w:pPr>
              <w:pStyle w:val="Ttulo2"/>
              <w:jc w:val="center"/>
              <w:outlineLvl w:val="1"/>
              <w:rPr>
                <w:color w:val="auto"/>
              </w:rPr>
            </w:pPr>
            <w:r>
              <w:rPr>
                <w:color w:val="auto"/>
              </w:rPr>
              <w:t>iva</w:t>
            </w:r>
          </w:p>
        </w:tc>
        <w:tc>
          <w:tcPr>
            <w:tcW w:w="714" w:type="pct"/>
          </w:tcPr>
          <w:p w14:paraId="0A388232" w14:textId="77777777" w:rsidR="006B253D" w:rsidRPr="00AA5120" w:rsidRDefault="006B253D" w:rsidP="006977B1">
            <w:pPr>
              <w:pStyle w:val="Ttulo2"/>
              <w:jc w:val="center"/>
              <w:outlineLvl w:val="1"/>
              <w:rPr>
                <w:color w:val="auto"/>
              </w:rPr>
            </w:pPr>
          </w:p>
        </w:tc>
      </w:tr>
      <w:tr w:rsidR="006B253D" w:rsidRPr="005676F5" w14:paraId="120EB223" w14:textId="77777777" w:rsidTr="006977B1">
        <w:trPr>
          <w:trHeight w:val="331"/>
        </w:trPr>
        <w:tc>
          <w:tcPr>
            <w:tcW w:w="2428" w:type="pct"/>
            <w:shd w:val="clear" w:color="auto" w:fill="auto"/>
          </w:tcPr>
          <w:p w14:paraId="2B4A7913" w14:textId="77777777" w:rsidR="006B253D" w:rsidRPr="00C40983" w:rsidRDefault="006B253D" w:rsidP="006977B1">
            <w:pPr>
              <w:rPr>
                <w:b/>
              </w:rPr>
            </w:pPr>
          </w:p>
        </w:tc>
        <w:tc>
          <w:tcPr>
            <w:tcW w:w="573" w:type="pct"/>
            <w:shd w:val="clear" w:color="auto" w:fill="auto"/>
          </w:tcPr>
          <w:p w14:paraId="63138C3E" w14:textId="77777777" w:rsidR="006B253D" w:rsidRPr="00AA5120" w:rsidRDefault="006B253D" w:rsidP="006977B1">
            <w:pPr>
              <w:jc w:val="center"/>
              <w:rPr>
                <w:bCs/>
              </w:rPr>
            </w:pPr>
          </w:p>
        </w:tc>
        <w:tc>
          <w:tcPr>
            <w:tcW w:w="643" w:type="pct"/>
            <w:shd w:val="clear" w:color="auto" w:fill="auto"/>
          </w:tcPr>
          <w:p w14:paraId="7FF80527" w14:textId="77777777" w:rsidR="006B253D" w:rsidRPr="00AA5120" w:rsidRDefault="006B253D" w:rsidP="006977B1">
            <w:pPr>
              <w:pStyle w:val="Ttulo2"/>
              <w:jc w:val="center"/>
              <w:outlineLvl w:val="1"/>
              <w:rPr>
                <w:color w:val="auto"/>
              </w:rPr>
            </w:pPr>
          </w:p>
        </w:tc>
        <w:tc>
          <w:tcPr>
            <w:tcW w:w="642" w:type="pct"/>
          </w:tcPr>
          <w:p w14:paraId="68EAB92E" w14:textId="77777777" w:rsidR="006B253D" w:rsidRPr="00AA5120" w:rsidRDefault="006B253D" w:rsidP="006977B1">
            <w:pPr>
              <w:pStyle w:val="Ttulo2"/>
              <w:jc w:val="center"/>
              <w:outlineLvl w:val="1"/>
              <w:rPr>
                <w:color w:val="auto"/>
              </w:rPr>
            </w:pPr>
            <w:r>
              <w:rPr>
                <w:color w:val="auto"/>
              </w:rPr>
              <w:t>total</w:t>
            </w:r>
          </w:p>
        </w:tc>
        <w:tc>
          <w:tcPr>
            <w:tcW w:w="714" w:type="pct"/>
          </w:tcPr>
          <w:p w14:paraId="0FCEF80D" w14:textId="77777777" w:rsidR="006B253D" w:rsidRPr="00AA5120" w:rsidRDefault="006B253D" w:rsidP="006977B1">
            <w:pPr>
              <w:pStyle w:val="Ttulo2"/>
              <w:jc w:val="center"/>
              <w:outlineLvl w:val="1"/>
              <w:rPr>
                <w:color w:val="auto"/>
              </w:rPr>
            </w:pPr>
          </w:p>
        </w:tc>
      </w:tr>
    </w:tbl>
    <w:p w14:paraId="1B857AAD" w14:textId="752DC5FD" w:rsidR="006B253D" w:rsidRDefault="006B253D" w:rsidP="006B253D">
      <w:pPr>
        <w:pStyle w:val="Ttulo1"/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0"/>
        </w:rPr>
      </w:pPr>
    </w:p>
    <w:p w14:paraId="5139DE74" w14:textId="77777777" w:rsidR="00767D83" w:rsidRDefault="00767D83" w:rsidP="00767D83">
      <w:pPr>
        <w:pStyle w:val="Ttulo1"/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0"/>
        </w:rPr>
      </w:pPr>
    </w:p>
    <w:tbl>
      <w:tblPr>
        <w:tblStyle w:val="Tabladeinformedeestado"/>
        <w:tblW w:w="5000" w:type="pct"/>
        <w:tblLook w:val="04A0" w:firstRow="1" w:lastRow="0" w:firstColumn="1" w:lastColumn="0" w:noHBand="0" w:noVBand="1"/>
        <w:tblDescription w:val="Tabla de diseño de encabezado"/>
      </w:tblPr>
      <w:tblGrid>
        <w:gridCol w:w="6137"/>
        <w:gridCol w:w="1624"/>
        <w:gridCol w:w="1622"/>
        <w:gridCol w:w="1803"/>
      </w:tblGrid>
      <w:tr w:rsidR="000D117C" w:rsidRPr="005676F5" w14:paraId="54E537EC" w14:textId="77777777" w:rsidTr="000D1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743" w:type="pct"/>
          </w:tcPr>
          <w:p w14:paraId="3417F3F7" w14:textId="2C473F44" w:rsidR="000D117C" w:rsidRPr="005676F5" w:rsidRDefault="00303085" w:rsidP="007F7FEB">
            <w:pPr>
              <w:pStyle w:val="Ttulo2"/>
              <w:jc w:val="center"/>
              <w:outlineLvl w:val="1"/>
            </w:pPr>
            <w:r>
              <w:t>SERVICIO</w:t>
            </w:r>
          </w:p>
        </w:tc>
        <w:tc>
          <w:tcPr>
            <w:tcW w:w="726" w:type="pct"/>
          </w:tcPr>
          <w:p w14:paraId="41B38FB5" w14:textId="564F97B1" w:rsidR="000D117C" w:rsidRPr="005676F5" w:rsidRDefault="000D117C" w:rsidP="007F7FEB">
            <w:pPr>
              <w:pStyle w:val="Ttulo2"/>
              <w:jc w:val="center"/>
              <w:outlineLvl w:val="1"/>
            </w:pPr>
            <w:r>
              <w:t xml:space="preserve">precio </w:t>
            </w:r>
          </w:p>
        </w:tc>
        <w:tc>
          <w:tcPr>
            <w:tcW w:w="725" w:type="pct"/>
          </w:tcPr>
          <w:p w14:paraId="209CEE2B" w14:textId="77777777" w:rsidR="000D117C" w:rsidRDefault="000D117C" w:rsidP="007F7FEB">
            <w:pPr>
              <w:pStyle w:val="Ttulo2"/>
              <w:jc w:val="center"/>
              <w:outlineLvl w:val="1"/>
            </w:pPr>
            <w:r>
              <w:t>DESCUENTO</w:t>
            </w:r>
          </w:p>
        </w:tc>
        <w:tc>
          <w:tcPr>
            <w:tcW w:w="806" w:type="pct"/>
          </w:tcPr>
          <w:p w14:paraId="3F69B22D" w14:textId="77777777" w:rsidR="000D117C" w:rsidRDefault="000D117C" w:rsidP="007F7FEB">
            <w:pPr>
              <w:pStyle w:val="Ttulo2"/>
              <w:jc w:val="center"/>
              <w:outlineLvl w:val="1"/>
            </w:pPr>
            <w:r>
              <w:t>MONTO</w:t>
            </w:r>
          </w:p>
        </w:tc>
      </w:tr>
      <w:tr w:rsidR="000D117C" w:rsidRPr="005676F5" w14:paraId="00D2A9DA" w14:textId="77777777" w:rsidTr="000D117C">
        <w:trPr>
          <w:trHeight w:val="331"/>
        </w:trPr>
        <w:tc>
          <w:tcPr>
            <w:tcW w:w="2743" w:type="pct"/>
          </w:tcPr>
          <w:p w14:paraId="789F2ED3" w14:textId="77777777" w:rsidR="000D117C" w:rsidRPr="00C40983" w:rsidRDefault="000D117C" w:rsidP="007F7FEB">
            <w:pPr>
              <w:rPr>
                <w:b/>
              </w:rPr>
            </w:pPr>
          </w:p>
        </w:tc>
        <w:tc>
          <w:tcPr>
            <w:tcW w:w="726" w:type="pct"/>
          </w:tcPr>
          <w:p w14:paraId="24161AC3" w14:textId="77777777" w:rsidR="000D117C" w:rsidRPr="00AA5120" w:rsidRDefault="000D117C" w:rsidP="007F7FEB">
            <w:pPr>
              <w:pStyle w:val="Ttulo2"/>
              <w:jc w:val="center"/>
              <w:outlineLvl w:val="1"/>
              <w:rPr>
                <w:color w:val="auto"/>
              </w:rPr>
            </w:pPr>
          </w:p>
        </w:tc>
        <w:tc>
          <w:tcPr>
            <w:tcW w:w="725" w:type="pct"/>
          </w:tcPr>
          <w:p w14:paraId="7F0D6654" w14:textId="77777777" w:rsidR="000D117C" w:rsidRPr="00AA5120" w:rsidRDefault="000D117C" w:rsidP="007F7FEB">
            <w:pPr>
              <w:pStyle w:val="Ttulo2"/>
              <w:jc w:val="center"/>
              <w:outlineLvl w:val="1"/>
              <w:rPr>
                <w:color w:val="auto"/>
              </w:rPr>
            </w:pPr>
          </w:p>
        </w:tc>
        <w:tc>
          <w:tcPr>
            <w:tcW w:w="806" w:type="pct"/>
          </w:tcPr>
          <w:p w14:paraId="401BAD43" w14:textId="77777777" w:rsidR="000D117C" w:rsidRPr="00AA5120" w:rsidRDefault="000D117C" w:rsidP="007F7FEB">
            <w:pPr>
              <w:pStyle w:val="Ttulo2"/>
              <w:jc w:val="center"/>
              <w:outlineLvl w:val="1"/>
              <w:rPr>
                <w:color w:val="auto"/>
              </w:rPr>
            </w:pPr>
          </w:p>
        </w:tc>
      </w:tr>
    </w:tbl>
    <w:p w14:paraId="2CCAC0C0" w14:textId="77777777" w:rsidR="00767D83" w:rsidRDefault="00767D83" w:rsidP="00767D83">
      <w:pPr>
        <w:pStyle w:val="Ttulo1"/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0"/>
        </w:rPr>
      </w:pPr>
    </w:p>
    <w:tbl>
      <w:tblPr>
        <w:tblStyle w:val="Tabladeinformedeestado"/>
        <w:tblW w:w="5000" w:type="pct"/>
        <w:tblLook w:val="0600" w:firstRow="0" w:lastRow="0" w:firstColumn="0" w:lastColumn="0" w:noHBand="1" w:noVBand="1"/>
        <w:tblDescription w:val="Tabla de diseño de encabezado"/>
      </w:tblPr>
      <w:tblGrid>
        <w:gridCol w:w="6137"/>
        <w:gridCol w:w="1624"/>
        <w:gridCol w:w="1622"/>
        <w:gridCol w:w="1803"/>
      </w:tblGrid>
      <w:tr w:rsidR="000D117C" w:rsidRPr="005676F5" w14:paraId="7DE5E942" w14:textId="77777777" w:rsidTr="000D117C">
        <w:trPr>
          <w:trHeight w:val="331"/>
        </w:trPr>
        <w:tc>
          <w:tcPr>
            <w:tcW w:w="2743" w:type="pct"/>
            <w:shd w:val="clear" w:color="auto" w:fill="auto"/>
          </w:tcPr>
          <w:p w14:paraId="79515433" w14:textId="77777777" w:rsidR="000D117C" w:rsidRPr="00C40983" w:rsidRDefault="000D117C" w:rsidP="007F7FEB">
            <w:pPr>
              <w:rPr>
                <w:b/>
              </w:rPr>
            </w:pPr>
          </w:p>
        </w:tc>
        <w:tc>
          <w:tcPr>
            <w:tcW w:w="726" w:type="pct"/>
            <w:shd w:val="clear" w:color="auto" w:fill="auto"/>
          </w:tcPr>
          <w:p w14:paraId="76DE723C" w14:textId="77777777" w:rsidR="000D117C" w:rsidRPr="00AA5120" w:rsidRDefault="000D117C" w:rsidP="007F7FEB">
            <w:pPr>
              <w:pStyle w:val="Ttulo2"/>
              <w:jc w:val="center"/>
              <w:outlineLvl w:val="1"/>
              <w:rPr>
                <w:color w:val="auto"/>
              </w:rPr>
            </w:pPr>
          </w:p>
        </w:tc>
        <w:tc>
          <w:tcPr>
            <w:tcW w:w="725" w:type="pct"/>
          </w:tcPr>
          <w:p w14:paraId="4ED160E1" w14:textId="77777777" w:rsidR="000D117C" w:rsidRPr="00AA5120" w:rsidRDefault="000D117C" w:rsidP="007F7FEB">
            <w:pPr>
              <w:pStyle w:val="Ttulo2"/>
              <w:jc w:val="center"/>
              <w:outlineLvl w:val="1"/>
              <w:rPr>
                <w:color w:val="auto"/>
              </w:rPr>
            </w:pPr>
            <w:r>
              <w:rPr>
                <w:color w:val="auto"/>
              </w:rPr>
              <w:t>Subtotal</w:t>
            </w:r>
          </w:p>
        </w:tc>
        <w:tc>
          <w:tcPr>
            <w:tcW w:w="806" w:type="pct"/>
          </w:tcPr>
          <w:p w14:paraId="517E85F5" w14:textId="77777777" w:rsidR="000D117C" w:rsidRPr="00AA5120" w:rsidRDefault="000D117C" w:rsidP="007F7FEB">
            <w:pPr>
              <w:pStyle w:val="Ttulo2"/>
              <w:jc w:val="center"/>
              <w:outlineLvl w:val="1"/>
              <w:rPr>
                <w:color w:val="auto"/>
              </w:rPr>
            </w:pPr>
          </w:p>
        </w:tc>
      </w:tr>
      <w:tr w:rsidR="000D117C" w:rsidRPr="005676F5" w14:paraId="56F10D34" w14:textId="77777777" w:rsidTr="000D117C">
        <w:trPr>
          <w:trHeight w:val="331"/>
        </w:trPr>
        <w:tc>
          <w:tcPr>
            <w:tcW w:w="2743" w:type="pct"/>
            <w:shd w:val="clear" w:color="auto" w:fill="auto"/>
          </w:tcPr>
          <w:p w14:paraId="78328056" w14:textId="77777777" w:rsidR="000D117C" w:rsidRPr="00C40983" w:rsidRDefault="000D117C" w:rsidP="007F7FEB">
            <w:pPr>
              <w:rPr>
                <w:b/>
              </w:rPr>
            </w:pPr>
          </w:p>
        </w:tc>
        <w:tc>
          <w:tcPr>
            <w:tcW w:w="726" w:type="pct"/>
            <w:shd w:val="clear" w:color="auto" w:fill="auto"/>
          </w:tcPr>
          <w:p w14:paraId="6FA948D6" w14:textId="77777777" w:rsidR="000D117C" w:rsidRPr="00AA5120" w:rsidRDefault="000D117C" w:rsidP="007F7FEB">
            <w:pPr>
              <w:pStyle w:val="Ttulo2"/>
              <w:jc w:val="center"/>
              <w:outlineLvl w:val="1"/>
              <w:rPr>
                <w:color w:val="auto"/>
              </w:rPr>
            </w:pPr>
          </w:p>
        </w:tc>
        <w:tc>
          <w:tcPr>
            <w:tcW w:w="725" w:type="pct"/>
          </w:tcPr>
          <w:p w14:paraId="4C5C2B55" w14:textId="77777777" w:rsidR="000D117C" w:rsidRPr="00AA5120" w:rsidRDefault="000D117C" w:rsidP="007F7FEB">
            <w:pPr>
              <w:pStyle w:val="Ttulo2"/>
              <w:jc w:val="center"/>
              <w:outlineLvl w:val="1"/>
              <w:rPr>
                <w:color w:val="auto"/>
              </w:rPr>
            </w:pPr>
            <w:r>
              <w:rPr>
                <w:color w:val="auto"/>
              </w:rPr>
              <w:t>iva</w:t>
            </w:r>
          </w:p>
        </w:tc>
        <w:tc>
          <w:tcPr>
            <w:tcW w:w="806" w:type="pct"/>
          </w:tcPr>
          <w:p w14:paraId="06F743CF" w14:textId="77777777" w:rsidR="000D117C" w:rsidRPr="00AA5120" w:rsidRDefault="000D117C" w:rsidP="007F7FEB">
            <w:pPr>
              <w:pStyle w:val="Ttulo2"/>
              <w:jc w:val="center"/>
              <w:outlineLvl w:val="1"/>
              <w:rPr>
                <w:color w:val="auto"/>
              </w:rPr>
            </w:pPr>
          </w:p>
        </w:tc>
      </w:tr>
      <w:tr w:rsidR="000D117C" w:rsidRPr="005676F5" w14:paraId="1797A4CF" w14:textId="77777777" w:rsidTr="000D117C">
        <w:trPr>
          <w:trHeight w:val="331"/>
        </w:trPr>
        <w:tc>
          <w:tcPr>
            <w:tcW w:w="2743" w:type="pct"/>
            <w:shd w:val="clear" w:color="auto" w:fill="auto"/>
          </w:tcPr>
          <w:p w14:paraId="789455C9" w14:textId="77777777" w:rsidR="000D117C" w:rsidRPr="00C40983" w:rsidRDefault="000D117C" w:rsidP="007F7FEB">
            <w:pPr>
              <w:rPr>
                <w:b/>
              </w:rPr>
            </w:pPr>
          </w:p>
        </w:tc>
        <w:tc>
          <w:tcPr>
            <w:tcW w:w="726" w:type="pct"/>
            <w:shd w:val="clear" w:color="auto" w:fill="auto"/>
          </w:tcPr>
          <w:p w14:paraId="77E25B49" w14:textId="77777777" w:rsidR="000D117C" w:rsidRPr="00AA5120" w:rsidRDefault="000D117C" w:rsidP="007F7FEB">
            <w:pPr>
              <w:pStyle w:val="Ttulo2"/>
              <w:jc w:val="center"/>
              <w:outlineLvl w:val="1"/>
              <w:rPr>
                <w:color w:val="auto"/>
              </w:rPr>
            </w:pPr>
          </w:p>
        </w:tc>
        <w:tc>
          <w:tcPr>
            <w:tcW w:w="725" w:type="pct"/>
          </w:tcPr>
          <w:p w14:paraId="41D4F2D6" w14:textId="77777777" w:rsidR="000D117C" w:rsidRPr="00AA5120" w:rsidRDefault="000D117C" w:rsidP="007F7FEB">
            <w:pPr>
              <w:pStyle w:val="Ttulo2"/>
              <w:jc w:val="center"/>
              <w:outlineLvl w:val="1"/>
              <w:rPr>
                <w:color w:val="auto"/>
              </w:rPr>
            </w:pPr>
            <w:r>
              <w:rPr>
                <w:color w:val="auto"/>
              </w:rPr>
              <w:t>total</w:t>
            </w:r>
          </w:p>
        </w:tc>
        <w:tc>
          <w:tcPr>
            <w:tcW w:w="806" w:type="pct"/>
          </w:tcPr>
          <w:p w14:paraId="2174C433" w14:textId="77777777" w:rsidR="000D117C" w:rsidRPr="00AA5120" w:rsidRDefault="000D117C" w:rsidP="007F7FEB">
            <w:pPr>
              <w:pStyle w:val="Ttulo2"/>
              <w:jc w:val="center"/>
              <w:outlineLvl w:val="1"/>
              <w:rPr>
                <w:color w:val="auto"/>
              </w:rPr>
            </w:pPr>
          </w:p>
        </w:tc>
      </w:tr>
    </w:tbl>
    <w:p w14:paraId="7811781D" w14:textId="77777777" w:rsidR="00767D83" w:rsidRDefault="00767D83" w:rsidP="006B253D">
      <w:pPr>
        <w:pStyle w:val="Ttulo1"/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0"/>
        </w:rPr>
      </w:pPr>
    </w:p>
    <w:tbl>
      <w:tblPr>
        <w:tblStyle w:val="Tablaconcuadrcula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encabezado"/>
      </w:tblPr>
      <w:tblGrid>
        <w:gridCol w:w="11202"/>
      </w:tblGrid>
      <w:tr w:rsidR="006B253D" w:rsidRPr="005676F5" w14:paraId="64859C3F" w14:textId="77777777" w:rsidTr="006B253D">
        <w:trPr>
          <w:trHeight w:val="720"/>
        </w:trPr>
        <w:tc>
          <w:tcPr>
            <w:tcW w:w="11202" w:type="dxa"/>
            <w:tcBorders>
              <w:bottom w:val="single" w:sz="18" w:space="0" w:color="629DD1" w:themeColor="accent2"/>
            </w:tcBorders>
            <w:shd w:val="clear" w:color="auto" w:fill="auto"/>
            <w:vAlign w:val="bottom"/>
          </w:tcPr>
          <w:p w14:paraId="1A0C4A28" w14:textId="720A1310" w:rsidR="006B253D" w:rsidRPr="005676F5" w:rsidRDefault="006B253D" w:rsidP="006977B1">
            <w:pPr>
              <w:pStyle w:val="Ttulo1"/>
              <w:outlineLvl w:val="0"/>
            </w:pPr>
            <w:r>
              <w:t>detalle técnico</w:t>
            </w:r>
          </w:p>
        </w:tc>
      </w:tr>
      <w:tr w:rsidR="006B253D" w:rsidRPr="005676F5" w14:paraId="3ABABC6B" w14:textId="77777777" w:rsidTr="006B253D">
        <w:trPr>
          <w:trHeight w:hRule="exact" w:val="216"/>
        </w:trPr>
        <w:tc>
          <w:tcPr>
            <w:tcW w:w="11202" w:type="dxa"/>
            <w:tcBorders>
              <w:top w:val="single" w:sz="18" w:space="0" w:color="629DD1" w:themeColor="accent2"/>
            </w:tcBorders>
            <w:shd w:val="clear" w:color="auto" w:fill="auto"/>
            <w:vAlign w:val="center"/>
          </w:tcPr>
          <w:p w14:paraId="74C8142B" w14:textId="77777777" w:rsidR="006B253D" w:rsidRPr="005676F5" w:rsidRDefault="006B253D" w:rsidP="006977B1"/>
        </w:tc>
      </w:tr>
    </w:tbl>
    <w:p w14:paraId="37F76E1F" w14:textId="77777777" w:rsidR="006B253D" w:rsidRPr="0000351B" w:rsidRDefault="006B253D" w:rsidP="006B253D">
      <w:pPr>
        <w:pStyle w:val="Ttulo1"/>
        <w:numPr>
          <w:ilvl w:val="0"/>
          <w:numId w:val="10"/>
        </w:numPr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0"/>
        </w:rPr>
      </w:pPr>
      <w:r w:rsidRPr="0000351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0"/>
        </w:rPr>
        <w:t>&lt;&lt;tecnic_details&gt;&gt;</w:t>
      </w:r>
    </w:p>
    <w:p w14:paraId="6221BBEA" w14:textId="28DB2605" w:rsidR="006B253D" w:rsidRDefault="006B253D" w:rsidP="006B253D">
      <w:pPr>
        <w:pStyle w:val="Ttulo1"/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0"/>
        </w:rPr>
      </w:pPr>
    </w:p>
    <w:p w14:paraId="7A4E5CCA" w14:textId="6BF1F459" w:rsidR="006B253D" w:rsidRDefault="006B253D" w:rsidP="006B253D">
      <w:pPr>
        <w:pStyle w:val="Ttulo1"/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0"/>
        </w:rPr>
      </w:pPr>
    </w:p>
    <w:tbl>
      <w:tblPr>
        <w:tblStyle w:val="Tablaconcuadrcula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encabezado"/>
      </w:tblPr>
      <w:tblGrid>
        <w:gridCol w:w="11202"/>
      </w:tblGrid>
      <w:tr w:rsidR="006B253D" w:rsidRPr="005676F5" w14:paraId="5BDE887E" w14:textId="77777777" w:rsidTr="006B253D">
        <w:trPr>
          <w:trHeight w:val="720"/>
        </w:trPr>
        <w:tc>
          <w:tcPr>
            <w:tcW w:w="11202" w:type="dxa"/>
            <w:tcBorders>
              <w:bottom w:val="single" w:sz="18" w:space="0" w:color="629DD1" w:themeColor="accent2"/>
            </w:tcBorders>
            <w:shd w:val="clear" w:color="auto" w:fill="auto"/>
            <w:vAlign w:val="bottom"/>
          </w:tcPr>
          <w:p w14:paraId="49A1B661" w14:textId="1705D4D1" w:rsidR="006B253D" w:rsidRPr="005676F5" w:rsidRDefault="006B253D" w:rsidP="006977B1">
            <w:pPr>
              <w:pStyle w:val="Ttulo1"/>
              <w:outlineLvl w:val="0"/>
            </w:pPr>
            <w:r>
              <w:t>RECOMENDACIONES</w:t>
            </w:r>
          </w:p>
        </w:tc>
      </w:tr>
      <w:tr w:rsidR="006B253D" w:rsidRPr="005676F5" w14:paraId="13FA9CC1" w14:textId="77777777" w:rsidTr="006B253D">
        <w:trPr>
          <w:trHeight w:hRule="exact" w:val="216"/>
        </w:trPr>
        <w:tc>
          <w:tcPr>
            <w:tcW w:w="11202" w:type="dxa"/>
            <w:tcBorders>
              <w:top w:val="single" w:sz="18" w:space="0" w:color="629DD1" w:themeColor="accent2"/>
            </w:tcBorders>
            <w:shd w:val="clear" w:color="auto" w:fill="auto"/>
            <w:vAlign w:val="center"/>
          </w:tcPr>
          <w:p w14:paraId="03274123" w14:textId="77777777" w:rsidR="006B253D" w:rsidRPr="005676F5" w:rsidRDefault="006B253D" w:rsidP="006977B1"/>
        </w:tc>
      </w:tr>
    </w:tbl>
    <w:p w14:paraId="7B106AB6" w14:textId="77777777" w:rsidR="006B253D" w:rsidRPr="005676F5" w:rsidRDefault="006B253D" w:rsidP="006B253D">
      <w:pPr>
        <w:pStyle w:val="Prrafodelista"/>
        <w:numPr>
          <w:ilvl w:val="0"/>
          <w:numId w:val="10"/>
        </w:numPr>
      </w:pPr>
      <w:r w:rsidRPr="0000351B">
        <w:t>&lt;&lt;recomendations&gt;&gt;</w:t>
      </w:r>
    </w:p>
    <w:sectPr w:rsidR="006B253D" w:rsidRPr="005676F5" w:rsidSect="00325368">
      <w:footerReference w:type="default" r:id="rId8"/>
      <w:pgSz w:w="11906" w:h="16838" w:code="9"/>
      <w:pgMar w:top="360" w:right="360" w:bottom="360" w:left="36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7286C" w14:textId="77777777" w:rsidR="0036090B" w:rsidRDefault="0036090B" w:rsidP="00E02929">
      <w:pPr>
        <w:spacing w:after="0"/>
      </w:pPr>
      <w:r>
        <w:separator/>
      </w:r>
    </w:p>
    <w:p w14:paraId="4D5695DE" w14:textId="77777777" w:rsidR="0036090B" w:rsidRDefault="0036090B"/>
  </w:endnote>
  <w:endnote w:type="continuationSeparator" w:id="0">
    <w:p w14:paraId="25AEF4CC" w14:textId="77777777" w:rsidR="0036090B" w:rsidRDefault="0036090B" w:rsidP="00E02929">
      <w:pPr>
        <w:spacing w:after="0"/>
      </w:pPr>
      <w:r>
        <w:continuationSeparator/>
      </w:r>
    </w:p>
    <w:p w14:paraId="43F1F5F3" w14:textId="77777777" w:rsidR="0036090B" w:rsidRDefault="003609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5D67F" w14:textId="77777777" w:rsidR="00813E52" w:rsidRDefault="00813E52">
    <w:pPr>
      <w:pStyle w:val="Piedepgina"/>
    </w:pPr>
    <w:r>
      <w:rPr>
        <w:lang w:bidi="es-ES"/>
      </w:rPr>
      <w:t xml:space="preserve">Página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B90FED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sdtContent>
    </w:sdt>
  </w:p>
  <w:p w14:paraId="4842818E" w14:textId="77777777" w:rsidR="00321F35" w:rsidRDefault="00321F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267BB" w14:textId="77777777" w:rsidR="0036090B" w:rsidRDefault="0036090B" w:rsidP="00E02929">
      <w:pPr>
        <w:spacing w:after="0"/>
      </w:pPr>
      <w:r>
        <w:separator/>
      </w:r>
    </w:p>
    <w:p w14:paraId="61B2369D" w14:textId="77777777" w:rsidR="0036090B" w:rsidRDefault="0036090B"/>
  </w:footnote>
  <w:footnote w:type="continuationSeparator" w:id="0">
    <w:p w14:paraId="73C22BBE" w14:textId="77777777" w:rsidR="0036090B" w:rsidRDefault="0036090B" w:rsidP="00E02929">
      <w:pPr>
        <w:spacing w:after="0"/>
      </w:pPr>
      <w:r>
        <w:continuationSeparator/>
      </w:r>
    </w:p>
    <w:p w14:paraId="7B151AEB" w14:textId="77777777" w:rsidR="0036090B" w:rsidRDefault="0036090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3BB4E57"/>
    <w:multiLevelType w:val="hybridMultilevel"/>
    <w:tmpl w:val="35880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1561E4"/>
    <w:multiLevelType w:val="hybridMultilevel"/>
    <w:tmpl w:val="7B641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C5307"/>
    <w:multiLevelType w:val="hybridMultilevel"/>
    <w:tmpl w:val="00C0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D0F74"/>
    <w:multiLevelType w:val="hybridMultilevel"/>
    <w:tmpl w:val="5E161056"/>
    <w:lvl w:ilvl="0" w:tplc="011AB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75EDD"/>
    <w:multiLevelType w:val="hybridMultilevel"/>
    <w:tmpl w:val="0D10A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7476B8"/>
    <w:multiLevelType w:val="hybridMultilevel"/>
    <w:tmpl w:val="639E1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566C9E"/>
    <w:multiLevelType w:val="hybridMultilevel"/>
    <w:tmpl w:val="8EF84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0"/>
  </w:num>
  <w:num w:numId="7">
    <w:abstractNumId w:val="5"/>
  </w:num>
  <w:num w:numId="8">
    <w:abstractNumId w:val="6"/>
  </w:num>
  <w:num w:numId="9">
    <w:abstractNumId w:val="9"/>
  </w:num>
  <w:num w:numId="10">
    <w:abstractNumId w:val="11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F8B"/>
    <w:rsid w:val="0000241B"/>
    <w:rsid w:val="00002E34"/>
    <w:rsid w:val="0000351B"/>
    <w:rsid w:val="00010AA3"/>
    <w:rsid w:val="00021253"/>
    <w:rsid w:val="000260A9"/>
    <w:rsid w:val="000410B0"/>
    <w:rsid w:val="00075A55"/>
    <w:rsid w:val="000A04C6"/>
    <w:rsid w:val="000B7024"/>
    <w:rsid w:val="000C215D"/>
    <w:rsid w:val="000C321B"/>
    <w:rsid w:val="000C74B7"/>
    <w:rsid w:val="000D117C"/>
    <w:rsid w:val="0013652A"/>
    <w:rsid w:val="00145D68"/>
    <w:rsid w:val="00166CFC"/>
    <w:rsid w:val="001960E4"/>
    <w:rsid w:val="001A58E9"/>
    <w:rsid w:val="001B0C6F"/>
    <w:rsid w:val="001D2D76"/>
    <w:rsid w:val="001F31F6"/>
    <w:rsid w:val="0020390E"/>
    <w:rsid w:val="00240B38"/>
    <w:rsid w:val="00251688"/>
    <w:rsid w:val="002517EA"/>
    <w:rsid w:val="00274D9E"/>
    <w:rsid w:val="00290F0F"/>
    <w:rsid w:val="00292EF3"/>
    <w:rsid w:val="0029418F"/>
    <w:rsid w:val="00300F0D"/>
    <w:rsid w:val="00303085"/>
    <w:rsid w:val="003120E0"/>
    <w:rsid w:val="00321270"/>
    <w:rsid w:val="00321F35"/>
    <w:rsid w:val="00325368"/>
    <w:rsid w:val="0033460E"/>
    <w:rsid w:val="003524E1"/>
    <w:rsid w:val="00356BB9"/>
    <w:rsid w:val="0036090B"/>
    <w:rsid w:val="003813BA"/>
    <w:rsid w:val="0038652D"/>
    <w:rsid w:val="00386800"/>
    <w:rsid w:val="00392E08"/>
    <w:rsid w:val="00393D6F"/>
    <w:rsid w:val="003C1FC0"/>
    <w:rsid w:val="003C3319"/>
    <w:rsid w:val="003C46A7"/>
    <w:rsid w:val="003C78CB"/>
    <w:rsid w:val="003D6565"/>
    <w:rsid w:val="003E0931"/>
    <w:rsid w:val="003F7AD7"/>
    <w:rsid w:val="004257E0"/>
    <w:rsid w:val="0044378E"/>
    <w:rsid w:val="004502DA"/>
    <w:rsid w:val="004537C5"/>
    <w:rsid w:val="00465B79"/>
    <w:rsid w:val="004743FF"/>
    <w:rsid w:val="00495301"/>
    <w:rsid w:val="004A234F"/>
    <w:rsid w:val="004C37B1"/>
    <w:rsid w:val="00504074"/>
    <w:rsid w:val="00510135"/>
    <w:rsid w:val="005235FF"/>
    <w:rsid w:val="00527C72"/>
    <w:rsid w:val="00554FFA"/>
    <w:rsid w:val="005673E5"/>
    <w:rsid w:val="005676F5"/>
    <w:rsid w:val="005848AD"/>
    <w:rsid w:val="00587DBA"/>
    <w:rsid w:val="005A2C96"/>
    <w:rsid w:val="005A49E4"/>
    <w:rsid w:val="005C2AD1"/>
    <w:rsid w:val="005C4039"/>
    <w:rsid w:val="005F4C34"/>
    <w:rsid w:val="005F61B2"/>
    <w:rsid w:val="0060409C"/>
    <w:rsid w:val="00607D89"/>
    <w:rsid w:val="00610040"/>
    <w:rsid w:val="006162A7"/>
    <w:rsid w:val="00631F6B"/>
    <w:rsid w:val="0066331D"/>
    <w:rsid w:val="00667735"/>
    <w:rsid w:val="00676A5B"/>
    <w:rsid w:val="00676E3A"/>
    <w:rsid w:val="00680E31"/>
    <w:rsid w:val="006B253D"/>
    <w:rsid w:val="006B2BA6"/>
    <w:rsid w:val="006B7780"/>
    <w:rsid w:val="006B7FF7"/>
    <w:rsid w:val="006C4D82"/>
    <w:rsid w:val="006D7E96"/>
    <w:rsid w:val="006E1492"/>
    <w:rsid w:val="006E2C4A"/>
    <w:rsid w:val="00717354"/>
    <w:rsid w:val="00722FF5"/>
    <w:rsid w:val="00723158"/>
    <w:rsid w:val="007272DD"/>
    <w:rsid w:val="007455C5"/>
    <w:rsid w:val="007500F1"/>
    <w:rsid w:val="00767D83"/>
    <w:rsid w:val="00781081"/>
    <w:rsid w:val="00785B50"/>
    <w:rsid w:val="00791ED5"/>
    <w:rsid w:val="00794F82"/>
    <w:rsid w:val="007A565D"/>
    <w:rsid w:val="007B57C2"/>
    <w:rsid w:val="008105F2"/>
    <w:rsid w:val="008108CF"/>
    <w:rsid w:val="00813E52"/>
    <w:rsid w:val="00815596"/>
    <w:rsid w:val="0081578A"/>
    <w:rsid w:val="00825C42"/>
    <w:rsid w:val="008411EF"/>
    <w:rsid w:val="00845045"/>
    <w:rsid w:val="00872777"/>
    <w:rsid w:val="008A2200"/>
    <w:rsid w:val="008B3A95"/>
    <w:rsid w:val="008C55F0"/>
    <w:rsid w:val="008D5E07"/>
    <w:rsid w:val="008E3A9C"/>
    <w:rsid w:val="008E448C"/>
    <w:rsid w:val="00913758"/>
    <w:rsid w:val="00923E5C"/>
    <w:rsid w:val="0093431B"/>
    <w:rsid w:val="0093672F"/>
    <w:rsid w:val="00940E58"/>
    <w:rsid w:val="00970469"/>
    <w:rsid w:val="00974E1C"/>
    <w:rsid w:val="00980A39"/>
    <w:rsid w:val="00983FF5"/>
    <w:rsid w:val="0099103B"/>
    <w:rsid w:val="009970E1"/>
    <w:rsid w:val="009B438C"/>
    <w:rsid w:val="009C3F23"/>
    <w:rsid w:val="009D2A50"/>
    <w:rsid w:val="009D6BA5"/>
    <w:rsid w:val="009F0285"/>
    <w:rsid w:val="00A01BF8"/>
    <w:rsid w:val="00A14DE6"/>
    <w:rsid w:val="00A1749D"/>
    <w:rsid w:val="00A22F77"/>
    <w:rsid w:val="00A269E5"/>
    <w:rsid w:val="00A36711"/>
    <w:rsid w:val="00A45804"/>
    <w:rsid w:val="00A53DA7"/>
    <w:rsid w:val="00A5664D"/>
    <w:rsid w:val="00A60984"/>
    <w:rsid w:val="00A653DA"/>
    <w:rsid w:val="00A82A8B"/>
    <w:rsid w:val="00A87814"/>
    <w:rsid w:val="00AA224B"/>
    <w:rsid w:val="00AA5120"/>
    <w:rsid w:val="00AA62B3"/>
    <w:rsid w:val="00AB0035"/>
    <w:rsid w:val="00AB2FD7"/>
    <w:rsid w:val="00AB739B"/>
    <w:rsid w:val="00AE0C8C"/>
    <w:rsid w:val="00AF1675"/>
    <w:rsid w:val="00AF2289"/>
    <w:rsid w:val="00B30978"/>
    <w:rsid w:val="00B41BE0"/>
    <w:rsid w:val="00B42B3B"/>
    <w:rsid w:val="00B45802"/>
    <w:rsid w:val="00B509E0"/>
    <w:rsid w:val="00B55E24"/>
    <w:rsid w:val="00B564BD"/>
    <w:rsid w:val="00B83AB0"/>
    <w:rsid w:val="00B90FED"/>
    <w:rsid w:val="00B937F1"/>
    <w:rsid w:val="00BA0F5B"/>
    <w:rsid w:val="00BB4CB0"/>
    <w:rsid w:val="00BE05B1"/>
    <w:rsid w:val="00BE36A4"/>
    <w:rsid w:val="00C01C24"/>
    <w:rsid w:val="00C01F42"/>
    <w:rsid w:val="00C12475"/>
    <w:rsid w:val="00C40983"/>
    <w:rsid w:val="00C551F8"/>
    <w:rsid w:val="00C61086"/>
    <w:rsid w:val="00C73764"/>
    <w:rsid w:val="00C82CF7"/>
    <w:rsid w:val="00CA3293"/>
    <w:rsid w:val="00CA4D00"/>
    <w:rsid w:val="00CA5660"/>
    <w:rsid w:val="00CB4B76"/>
    <w:rsid w:val="00CB56DF"/>
    <w:rsid w:val="00CC0778"/>
    <w:rsid w:val="00CE3889"/>
    <w:rsid w:val="00CF6C22"/>
    <w:rsid w:val="00D04C27"/>
    <w:rsid w:val="00D05E23"/>
    <w:rsid w:val="00D11BC5"/>
    <w:rsid w:val="00D51709"/>
    <w:rsid w:val="00D729D2"/>
    <w:rsid w:val="00D908B4"/>
    <w:rsid w:val="00D9659E"/>
    <w:rsid w:val="00DA3872"/>
    <w:rsid w:val="00DB6653"/>
    <w:rsid w:val="00DC0B39"/>
    <w:rsid w:val="00DE1834"/>
    <w:rsid w:val="00DF3922"/>
    <w:rsid w:val="00DF3932"/>
    <w:rsid w:val="00DF625C"/>
    <w:rsid w:val="00E01E13"/>
    <w:rsid w:val="00E02929"/>
    <w:rsid w:val="00E06FC8"/>
    <w:rsid w:val="00E16F2B"/>
    <w:rsid w:val="00E20F8B"/>
    <w:rsid w:val="00E219DC"/>
    <w:rsid w:val="00E30731"/>
    <w:rsid w:val="00E443B7"/>
    <w:rsid w:val="00E62C63"/>
    <w:rsid w:val="00E64456"/>
    <w:rsid w:val="00E7072B"/>
    <w:rsid w:val="00E718B3"/>
    <w:rsid w:val="00EA7D5B"/>
    <w:rsid w:val="00EC0CF1"/>
    <w:rsid w:val="00EC1F4E"/>
    <w:rsid w:val="00ED333F"/>
    <w:rsid w:val="00F06320"/>
    <w:rsid w:val="00F0767F"/>
    <w:rsid w:val="00F2137F"/>
    <w:rsid w:val="00F30471"/>
    <w:rsid w:val="00F4528B"/>
    <w:rsid w:val="00F51F2A"/>
    <w:rsid w:val="00F84609"/>
    <w:rsid w:val="00FA5459"/>
    <w:rsid w:val="00FD3E75"/>
    <w:rsid w:val="00FE08F3"/>
    <w:rsid w:val="00FE2309"/>
    <w:rsid w:val="00FF0D00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81DEE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251688"/>
    <w:rPr>
      <w:color w:val="auto"/>
      <w:kern w:val="20"/>
    </w:rPr>
  </w:style>
  <w:style w:type="paragraph" w:styleId="Ttulo1">
    <w:name w:val="heading 1"/>
    <w:basedOn w:val="Normal"/>
    <w:link w:val="Ttulo1Car"/>
    <w:uiPriority w:val="2"/>
    <w:qFormat/>
    <w:rsid w:val="001960E4"/>
    <w:pPr>
      <w:spacing w:before="0" w:after="60"/>
      <w:contextualSpacing/>
      <w:outlineLvl w:val="0"/>
    </w:pPr>
    <w:rPr>
      <w:rFonts w:asciiTheme="majorHAnsi" w:eastAsiaTheme="majorEastAsia" w:hAnsiTheme="majorHAnsi" w:cstheme="majorBidi"/>
      <w:b/>
      <w:caps/>
      <w:color w:val="297FD5" w:themeColor="accent3"/>
      <w:sz w:val="24"/>
      <w:szCs w:val="32"/>
    </w:rPr>
  </w:style>
  <w:style w:type="paragraph" w:styleId="Ttulo2">
    <w:name w:val="heading 2"/>
    <w:basedOn w:val="Normal"/>
    <w:link w:val="Ttulo2Car"/>
    <w:uiPriority w:val="3"/>
    <w:unhideWhenUsed/>
    <w:qFormat/>
    <w:rsid w:val="001A58E9"/>
    <w:pPr>
      <w:keepNext/>
      <w:keepLines/>
      <w:spacing w:after="0"/>
      <w:outlineLvl w:val="1"/>
    </w:pPr>
    <w:rPr>
      <w:rFonts w:eastAsiaTheme="majorEastAsia" w:cstheme="majorBidi"/>
      <w:caps/>
      <w:color w:val="FFFFFF" w:themeColor="background1"/>
      <w:szCs w:val="26"/>
    </w:rPr>
  </w:style>
  <w:style w:type="paragraph" w:styleId="Ttulo3">
    <w:name w:val="heading 3"/>
    <w:basedOn w:val="Normal"/>
    <w:next w:val="Normal"/>
    <w:link w:val="Ttulo3Car"/>
    <w:uiPriority w:val="3"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2B5258" w:themeColor="accent5" w:themeShade="80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652" w:themeColor="accent6" w:themeShade="80"/>
      <w:sz w:val="22"/>
    </w:rPr>
  </w:style>
  <w:style w:type="paragraph" w:styleId="Ttulo5">
    <w:name w:val="heading 5"/>
    <w:basedOn w:val="Normal"/>
    <w:next w:val="Normal"/>
    <w:link w:val="Ttulo5C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67CC3" w:themeColor="text2" w:themeTint="80"/>
      <w:sz w:val="22"/>
    </w:rPr>
  </w:style>
  <w:style w:type="paragraph" w:styleId="Ttulo6">
    <w:name w:val="heading 6"/>
    <w:basedOn w:val="Normal"/>
    <w:next w:val="Normal"/>
    <w:link w:val="Ttulo6C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374C80" w:themeColor="accent1" w:themeShade="BF"/>
      <w:sz w:val="22"/>
    </w:rPr>
  </w:style>
  <w:style w:type="paragraph" w:styleId="Ttulo7">
    <w:name w:val="heading 7"/>
    <w:basedOn w:val="Normal"/>
    <w:next w:val="Normal"/>
    <w:link w:val="Ttulo7C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Ttulo8">
    <w:name w:val="heading 8"/>
    <w:basedOn w:val="Normal"/>
    <w:next w:val="Normal"/>
    <w:link w:val="Ttulo8C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5676F5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297FD5" w:themeColor="accent3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5676F5"/>
    <w:rPr>
      <w:rFonts w:asciiTheme="majorHAnsi" w:eastAsiaTheme="majorEastAsia" w:hAnsiTheme="majorHAnsi" w:cstheme="majorBidi"/>
      <w:caps/>
      <w:color w:val="297FD5" w:themeColor="accent3"/>
      <w:kern w:val="28"/>
      <w:sz w:val="64"/>
      <w:szCs w:val="56"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Encabezado">
    <w:name w:val="header"/>
    <w:basedOn w:val="Normal"/>
    <w:link w:val="EncabezadoCar"/>
    <w:uiPriority w:val="99"/>
    <w:rsid w:val="00145D68"/>
  </w:style>
  <w:style w:type="character" w:customStyle="1" w:styleId="EncabezadoCar">
    <w:name w:val="Encabezado Car"/>
    <w:basedOn w:val="Fuentedeprrafopredeter"/>
    <w:link w:val="Encabezado"/>
    <w:uiPriority w:val="99"/>
    <w:rsid w:val="00145D68"/>
    <w:rPr>
      <w:kern w:val="20"/>
    </w:rPr>
  </w:style>
  <w:style w:type="paragraph" w:styleId="Piedepgina">
    <w:name w:val="footer"/>
    <w:basedOn w:val="Normal"/>
    <w:link w:val="PiedepginaCar"/>
    <w:uiPriority w:val="6"/>
    <w:unhideWhenUsed/>
    <w:rsid w:val="008E3A9C"/>
    <w:pPr>
      <w:pBdr>
        <w:top w:val="single" w:sz="4" w:space="6" w:color="90A1CF" w:themeColor="accent1" w:themeTint="99"/>
      </w:pBd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6"/>
    <w:rsid w:val="008E3A9C"/>
    <w:rPr>
      <w:kern w:val="20"/>
    </w:rPr>
  </w:style>
  <w:style w:type="table" w:styleId="Tablaconcuadrcula">
    <w:name w:val="Table Grid"/>
    <w:basedOn w:val="Tabla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2"/>
    <w:rsid w:val="001960E4"/>
    <w:rPr>
      <w:rFonts w:asciiTheme="majorHAnsi" w:eastAsiaTheme="majorEastAsia" w:hAnsiTheme="majorHAnsi" w:cstheme="majorBidi"/>
      <w:b/>
      <w:caps/>
      <w:color w:val="297FD5" w:themeColor="accent3"/>
      <w:kern w:val="20"/>
      <w:sz w:val="24"/>
      <w:szCs w:val="32"/>
    </w:rPr>
  </w:style>
  <w:style w:type="table" w:customStyle="1" w:styleId="Tabladeinformedeestado">
    <w:name w:val="Tabla de informe de estado"/>
    <w:basedOn w:val="Tablanormal"/>
    <w:uiPriority w:val="99"/>
    <w:rsid w:val="004257E0"/>
    <w:rPr>
      <w:color w:val="FFFFFF" w:themeColor="background1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D9DFEF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297FD5" w:themeFill="accent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4"/>
    <w:qFormat/>
    <w:rsid w:val="00B90FED"/>
    <w:rPr>
      <w:rFonts w:asciiTheme="majorHAnsi" w:hAnsiTheme="majorHAnsi"/>
      <w:b/>
      <w:bCs/>
      <w:color w:val="629DD1" w:themeColor="accent2"/>
      <w:sz w:val="24"/>
    </w:rPr>
  </w:style>
  <w:style w:type="character" w:customStyle="1" w:styleId="Ttulo2Car">
    <w:name w:val="Título 2 Car"/>
    <w:basedOn w:val="Fuentedeprrafopredeter"/>
    <w:link w:val="Ttulo2"/>
    <w:uiPriority w:val="3"/>
    <w:rsid w:val="001A58E9"/>
    <w:rPr>
      <w:rFonts w:eastAsiaTheme="majorEastAsia" w:cstheme="majorBidi"/>
      <w:caps/>
      <w:color w:val="FFFFFF" w:themeColor="background1"/>
      <w:kern w:val="20"/>
      <w:szCs w:val="26"/>
    </w:rPr>
  </w:style>
  <w:style w:type="paragraph" w:customStyle="1" w:styleId="Grfico">
    <w:name w:val="Gráfico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Textodelmarcadordeposicin">
    <w:name w:val="Placeholder Text"/>
    <w:basedOn w:val="Fuentedeprrafopredeter"/>
    <w:uiPriority w:val="99"/>
    <w:semiHidden/>
    <w:rsid w:val="003C1FC0"/>
    <w:rPr>
      <w:color w:val="80808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73764"/>
    <w:pPr>
      <w:pBdr>
        <w:top w:val="single" w:sz="4" w:space="1" w:color="4A66AC" w:themeColor="accent1"/>
        <w:left w:val="single" w:sz="4" w:space="4" w:color="4A66AC" w:themeColor="accent1"/>
        <w:bottom w:val="single" w:sz="4" w:space="1" w:color="4A66AC" w:themeColor="accent1"/>
        <w:right w:val="single" w:sz="4" w:space="4" w:color="4A66AC" w:themeColor="accent1"/>
      </w:pBdr>
    </w:pPr>
  </w:style>
  <w:style w:type="character" w:customStyle="1" w:styleId="Ttulo3Car">
    <w:name w:val="Título 3 Car"/>
    <w:basedOn w:val="Fuentedeprrafopredeter"/>
    <w:link w:val="Ttulo3"/>
    <w:uiPriority w:val="3"/>
    <w:rsid w:val="00C12475"/>
    <w:rPr>
      <w:rFonts w:asciiTheme="majorHAnsi" w:eastAsiaTheme="majorEastAsia" w:hAnsiTheme="majorHAnsi" w:cstheme="majorBidi"/>
      <w:b/>
      <w:i/>
      <w:color w:val="2B5258" w:themeColor="accent5" w:themeShade="80"/>
      <w:kern w:val="20"/>
      <w:sz w:val="22"/>
      <w:szCs w:val="24"/>
    </w:rPr>
  </w:style>
  <w:style w:type="character" w:customStyle="1" w:styleId="Ttulo4Car">
    <w:name w:val="Título 4 Car"/>
    <w:basedOn w:val="Fuentedeprrafopredeter"/>
    <w:link w:val="Ttulo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652" w:themeColor="accent6" w:themeShade="80"/>
      <w:kern w:val="20"/>
      <w:sz w:val="22"/>
    </w:rPr>
  </w:style>
  <w:style w:type="character" w:customStyle="1" w:styleId="Ttulo5Car">
    <w:name w:val="Título 5 Car"/>
    <w:basedOn w:val="Fuentedeprrafopredeter"/>
    <w:link w:val="Ttulo5"/>
    <w:uiPriority w:val="3"/>
    <w:semiHidden/>
    <w:rsid w:val="00C12475"/>
    <w:rPr>
      <w:rFonts w:asciiTheme="majorHAnsi" w:eastAsiaTheme="majorEastAsia" w:hAnsiTheme="majorHAnsi" w:cstheme="majorBidi"/>
      <w:b/>
      <w:color w:val="767CC3" w:themeColor="text2" w:themeTint="80"/>
      <w:kern w:val="20"/>
      <w:sz w:val="22"/>
    </w:rPr>
  </w:style>
  <w:style w:type="character" w:customStyle="1" w:styleId="Ttulo6Car">
    <w:name w:val="Título 6 Car"/>
    <w:basedOn w:val="Fuentedeprrafopredeter"/>
    <w:link w:val="Ttulo6"/>
    <w:uiPriority w:val="3"/>
    <w:semiHidden/>
    <w:rsid w:val="00C12475"/>
    <w:rPr>
      <w:rFonts w:asciiTheme="majorHAnsi" w:eastAsiaTheme="majorEastAsia" w:hAnsiTheme="majorHAnsi" w:cstheme="majorBidi"/>
      <w:color w:val="374C80" w:themeColor="accent1" w:themeShade="BF"/>
      <w:kern w:val="20"/>
      <w:sz w:val="22"/>
    </w:rPr>
  </w:style>
  <w:style w:type="character" w:customStyle="1" w:styleId="Ttulo7Car">
    <w:name w:val="Título 7 Car"/>
    <w:basedOn w:val="Fuentedeprrafopredeter"/>
    <w:link w:val="Ttulo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Ttulo8Car">
    <w:name w:val="Título 8 Car"/>
    <w:basedOn w:val="Fuentedeprrafopredeter"/>
    <w:link w:val="Ttulo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E3A9C"/>
    <w:pPr>
      <w:pBdr>
        <w:top w:val="single" w:sz="4" w:space="10" w:color="4A66AC" w:themeColor="accent1"/>
        <w:bottom w:val="single" w:sz="4" w:space="10" w:color="4A66AC" w:themeColor="accent1"/>
      </w:pBdr>
      <w:spacing w:before="360" w:after="360"/>
      <w:jc w:val="center"/>
    </w:pPr>
    <w:rPr>
      <w:i/>
      <w:iCs/>
      <w:color w:val="4A66A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E3A9C"/>
    <w:rPr>
      <w:i/>
      <w:iCs/>
      <w:color w:val="4A66AC" w:themeColor="accent1"/>
      <w:kern w:val="20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E3A9C"/>
    <w:rPr>
      <w:b/>
      <w:bCs/>
      <w:caps w:val="0"/>
      <w:smallCaps/>
      <w:color w:val="4A66AC" w:themeColor="accent1"/>
      <w:spacing w:val="0"/>
    </w:rPr>
  </w:style>
  <w:style w:type="table" w:styleId="Tablanormal3">
    <w:name w:val="Plain Table 3"/>
    <w:basedOn w:val="Tabla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1clara-nfasis3">
    <w:name w:val="Grid Table 1 Light Accent 3"/>
    <w:basedOn w:val="Tabla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formacindecontacto">
    <w:name w:val="Información de contacto"/>
    <w:basedOn w:val="Normal"/>
    <w:uiPriority w:val="1"/>
    <w:qFormat/>
    <w:rsid w:val="00356BB9"/>
    <w:pPr>
      <w:spacing w:after="0"/>
    </w:pPr>
    <w:rPr>
      <w:b/>
      <w:color w:val="629DD1" w:themeColor="accent2"/>
      <w:sz w:val="24"/>
    </w:rPr>
  </w:style>
  <w:style w:type="paragraph" w:styleId="Prrafodelista">
    <w:name w:val="List Paragraph"/>
    <w:basedOn w:val="Normal"/>
    <w:uiPriority w:val="34"/>
    <w:unhideWhenUsed/>
    <w:qFormat/>
    <w:rsid w:val="00CB5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Informe%20de%20estado%20del%20proyecto%20(dise&#241;o%20atempor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5E830B41AB4F2B96180502C2D52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221CE-A854-40CF-A809-AB6280469532}"/>
      </w:docPartPr>
      <w:docPartBody>
        <w:p w:rsidR="003B7BE1" w:rsidRDefault="00A4789A">
          <w:pPr>
            <w:pStyle w:val="C25E830B41AB4F2B96180502C2D52456"/>
          </w:pPr>
          <w:r w:rsidRPr="005676F5">
            <w:rPr>
              <w:lang w:bidi="es-ES"/>
            </w:rPr>
            <w:t>Dirección, ciudad, provincia y código postal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2C7"/>
    <w:rsid w:val="002F27E8"/>
    <w:rsid w:val="003B7BE1"/>
    <w:rsid w:val="00556864"/>
    <w:rsid w:val="005C32C7"/>
    <w:rsid w:val="006C7E2E"/>
    <w:rsid w:val="00741084"/>
    <w:rsid w:val="0094557D"/>
    <w:rsid w:val="00967692"/>
    <w:rsid w:val="009E1982"/>
    <w:rsid w:val="00A002C5"/>
    <w:rsid w:val="00A4789A"/>
    <w:rsid w:val="00AB60AD"/>
    <w:rsid w:val="00B2660D"/>
    <w:rsid w:val="00B46B88"/>
    <w:rsid w:val="00D106C8"/>
    <w:rsid w:val="00D30F9F"/>
    <w:rsid w:val="00D34CFB"/>
    <w:rsid w:val="00E17441"/>
    <w:rsid w:val="00EE55FD"/>
    <w:rsid w:val="00F0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25E830B41AB4F2B96180502C2D52456">
    <w:name w:val="C25E830B41AB4F2B96180502C2D524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98B5-634F-4135-BE6F-6851026D4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estado del proyecto (diseño atemporal).dotx</Template>
  <TotalTime>0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2021-08-24T19:35:00Z</dcterms:created>
  <dcterms:modified xsi:type="dcterms:W3CDTF">2021-08-25T19:02:00Z</dcterms:modified>
</cp:coreProperties>
</file>